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Archivstr. 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90408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Tel.:(0911)357437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8.15 - 16.00, Di, Do 8.00 - 16.00, Mi 8.00 - 20.00, Fr 8.00 - 13.30 - weit. Tel.: (0911)357501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letzter Besuch: 7.7.1993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Regierung KdI 1900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Kön</w:t>
      </w:r>
      <w:r>
        <w:rPr>
          <w:rFonts w:ascii="Courier" w:hAnsi="Courier"/>
          <w:sz w:val="24"/>
        </w:rPr>
        <w:t>igliche Regierung von Mittelfranken, Kammer des Innern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Kgl. Kreisarchiv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1799 -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270/I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von der k. Regierung von Mittelfranken, Kammer des Innern, in Ansbach  im Jahre 1900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IX.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Handel und Gewerbe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Privilegia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Haueisen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Onolzbach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Mizler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Horn</w:t>
      </w:r>
      <w:r>
        <w:rPr>
          <w:rFonts w:ascii="Elite" w:hAnsi="Elite"/>
          <w:vanish/>
          <w:sz w:val="24"/>
        </w:rPr>
        <w:t>} 6{&lt;Fürth&gt;}]p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Campe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Bieling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coursierenden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inländischen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XIII.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XIII. Studien und Schulwesen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Mahler-Akademie und Zeichnungsschule, Kunst-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incl. Vorlage der sogenannten Meisterstücke, enthält eine Liste mit den Namen von Buch- und Kunsthandlungen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XVII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XVII Literatur/Presse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3702 I - VI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eines Exemplars der erscheinenden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dann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ungeeigneter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1819 - 1821 ; 1821 - 1822 ; 1822 - 1823 ; 1823 - 1824 ; 1824 - 1829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Intelligenz-Zeitungs-Institut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13 (7+8)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Intelligenz-Zeitung</w:t>
      </w:r>
      <w:r>
        <w:rPr>
          <w:rFonts w:ascii="Elite" w:hAnsi="Elite"/>
          <w:vanish/>
          <w:sz w:val="24"/>
        </w:rPr>
        <w:t>]t]k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3706 und 3707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Intelligenz-Zeitung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1809 - 1819 ; 1807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+ 1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Confirmation und Transscription des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Erlange</w:t>
      </w:r>
      <w:r>
        <w:rPr>
          <w:rFonts w:ascii="Elite" w:hAnsi="Elite"/>
          <w:vanish/>
          <w:sz w:val="24"/>
        </w:rPr>
        <w:t>&lt;n&gt;]o</w:t>
      </w:r>
      <w:r>
        <w:rPr>
          <w:rFonts w:ascii="Courier" w:hAnsi="Courier"/>
          <w:sz w:val="24"/>
        </w:rPr>
        <w:t>r Real-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</w:t>
      </w:r>
      <w:r>
        <w:rPr>
          <w:rFonts w:ascii="Courier" w:hAnsi="Courier"/>
          <w:sz w:val="24"/>
        </w:rPr>
        <w:t>ngs-Privilegio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Erlang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&lt;n&gt;]o</w:t>
      </w:r>
      <w:r>
        <w:rPr>
          <w:rFonts w:ascii="Courier" w:hAnsi="Courier"/>
          <w:sz w:val="24"/>
        </w:rPr>
        <w:t>r Real-Zeitung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Windsheim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u. deren Bestimmung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Bibliothek-Anstalt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Bibliothekare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Vereinigung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Schwaninger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mit 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Schloßbibliothek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aufrührische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t[</w:t>
      </w:r>
      <w:r>
        <w:rPr>
          <w:rFonts w:ascii="Courier" w:hAnsi="Courier"/>
          <w:sz w:val="24"/>
        </w:rPr>
        <w:t>Aristokratischer Katechismus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 neuerl.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General Maek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der ordentlichen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Privilegio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Mizler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1680 - 1787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Mizler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Tabakszeichen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1781 - 1785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Beiblatt zum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Kunst- und Gewerbeblatt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Subskriptionsumfrage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dabei Übersicht über die bestehenden Industriealisierung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Convolut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Verwendung der aus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Spalt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Herrieden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übernommenen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Schaffers Dr. Panzer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literarischen und artistischen Schätze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Altdorf</w:t>
      </w:r>
      <w:r>
        <w:rPr>
          <w:rFonts w:ascii="Elite" w:hAnsi="Elite"/>
          <w:vanish/>
          <w:sz w:val="24"/>
        </w:rPr>
        <w:t xml:space="preserve"> &lt;bei Nürnberg&gt;]o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k[2{o[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Elite" w:hAnsi="Elite"/>
          <w:vanish/>
          <w:sz w:val="24"/>
        </w:rPr>
        <w:t>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sz w:val="24"/>
        </w:rPr>
        <w:t>gebühren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Dorfgemeinde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Baudenbach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verbotene Haltung der politischen-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Intelligenz-Zeitung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Aktenheft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Etablissement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Camp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} 6{&lt;Fürth&gt;}]p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Korn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]o} 5{&lt;Buchhändler&gt;}]p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Regierung KdI,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von Mittelfranken, Kammer des Innern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von Mittelfranken, Kammer des Innern,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von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Titel IX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IX Handel und Gewerbe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IX, 570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Bücherauktionsordnung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IX, 1623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&amp;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III-V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IX, 1677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Bd. I -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IX, 2333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und Kunstprodukten Bd. I u.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IX, 2769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Gewerbsbefugnis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1853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IX,2776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Buchdruckergesellschaft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Genehmigung ihrer Statuten zu einem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Kranken</w:t>
      </w:r>
      <w:r>
        <w:rPr>
          <w:rFonts w:ascii="Elite" w:hAnsi="Elite"/>
          <w:vanish/>
          <w:sz w:val="24"/>
        </w:rPr>
        <w:t>&lt;verein&gt;]k</w:t>
      </w:r>
      <w:r>
        <w:rPr>
          <w:rFonts w:ascii="Courier" w:hAnsi="Courier"/>
          <w:sz w:val="24"/>
        </w:rPr>
        <w:t>- etc. Verein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Vorstellung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Ebner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bezüglich der Herausgabe eines allgemeinen chemisch-technisch-oeconomischen Recept-Lexikons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Schreiben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Gewerbe-Gesetzes durch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Gummische 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Brönner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Eichstätt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Beck'sche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Nördlingen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et Cons.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Manz'schen Buch- und Kunsthandlung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Kunstanstaltsbesitzer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XIII 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XIII a, technische Schulen, Fortbildungsschulen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</w:t>
      </w:r>
      <w:r>
        <w:rPr>
          <w:rFonts w:ascii="Courier" w:hAnsi="Courier"/>
          <w:sz w:val="24"/>
        </w:rPr>
        <w:t>dI 1932, Titel XIII A: 2715, dann 179 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technische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Lehranstalt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Bd. I - II.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XVII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XVII, Literatur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Abgabeverzeichnis ; Kopie vorhanden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sachen dann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ungeeignete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Zustand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im Fürstenthum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</w:t>
      </w:r>
      <w:r>
        <w:rPr>
          <w:rFonts w:ascii="Courier" w:hAnsi="Courier"/>
          <w:sz w:val="24"/>
        </w:rPr>
        <w:t xml:space="preserve"> Titel XVII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Verbot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Einfuhr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Österreich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gedruckten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hebräische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Rezatkreis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1810 - 1813 ; 1833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Einlieferung eines unentgeltlichen Exempla</w:t>
      </w:r>
      <w:r>
        <w:rPr>
          <w:rFonts w:ascii="Courier" w:hAnsi="Courier"/>
          <w:sz w:val="24"/>
        </w:rPr>
        <w:t xml:space="preserve">rs von den neuerscheinenden Werken zu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Landesuniversitäten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 I und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Erlang</w:t>
      </w:r>
      <w:r>
        <w:rPr>
          <w:rFonts w:ascii="Elite" w:hAnsi="Elite"/>
          <w:vanish/>
          <w:sz w:val="24"/>
        </w:rPr>
        <w:t>&lt;en&gt;]o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Zeitungsprivilegium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Korrespondent von und für Deutschland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1 - 3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Austausch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</w:t>
      </w:r>
      <w:r>
        <w:rPr>
          <w:rFonts w:ascii="Courier" w:hAnsi="Courier"/>
          <w:sz w:val="24"/>
        </w:rPr>
        <w:t>gg. KdI 1932, Titel XVII 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bayerische Nationalblatt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Stahel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Würzburg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Korn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nebst 2 Beilagen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Beilagen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Kreis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; 1825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Würzburg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Bücherauktionsordnung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Örtel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Bibelübersetzung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sittenverderbliche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durch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Weber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ergangenen</w:t>
      </w:r>
      <w:r>
        <w:rPr>
          <w:rFonts w:ascii="Courier" w:hAnsi="Courier"/>
          <w:sz w:val="24"/>
        </w:rPr>
        <w:t xml:space="preserve"> Verordnungen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s[p[</w:t>
      </w:r>
      <w:r>
        <w:rPr>
          <w:rFonts w:ascii="Courier" w:hAnsi="Courier"/>
          <w:sz w:val="24"/>
        </w:rPr>
        <w:t>Felsäcker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'schen 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Revision der Rechnung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Flugschriftenkosten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Confiskation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Schullehrer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Leonhart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Memmingen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Vom wahren Glauben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</w:t>
      </w:r>
      <w:r>
        <w:rPr>
          <w:rFonts w:ascii="Elite" w:hAnsi="Elite"/>
          <w:vanish/>
          <w:sz w:val="24"/>
        </w:rPr>
        <w:t>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Kampe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in Druck herausgegebenen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Briefe "von Uklansky“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Kunst &amp; Gewerbeblatt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Landgericht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Intelligenzblattes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Dinkelsbühl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Intelligenzblatt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und Redaktion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Rothenburg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Öttingen Wallerstein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</w:t>
      </w:r>
      <w:r>
        <w:rPr>
          <w:rFonts w:ascii="Courier" w:hAnsi="Courier"/>
          <w:sz w:val="24"/>
        </w:rPr>
        <w:t>gg. KdI 1932, Titel XVII 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Weißenburg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Forst- und Jagdgesetzsammlung 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Behlen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Aschaffenburg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Oberforstrat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Laurop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Carlsruh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Bibelanstalt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Für</w:t>
      </w:r>
      <w:r>
        <w:rPr>
          <w:rFonts w:ascii="Courier" w:hAnsi="Courier"/>
          <w:sz w:val="24"/>
        </w:rPr>
        <w:t xml:space="preserve">stenthum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Aufnahmen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Anzeigen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allgemeinen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Kreisintelligenzzeitungsinstitut</w:t>
      </w:r>
      <w:r>
        <w:rPr>
          <w:rFonts w:ascii="Elite" w:hAnsi="Elite"/>
          <w:vanish/>
          <w:sz w:val="24"/>
        </w:rPr>
        <w:t xml:space="preserve"> &lt;Nürnberg?&gt;]k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XIII - XV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Anstellung und Dienstverhältnisse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Kreisintelligenzblatt</w:t>
      </w:r>
      <w:r>
        <w:rPr>
          <w:rFonts w:ascii="Elite" w:hAnsi="Elite"/>
          <w:vanish/>
          <w:sz w:val="24"/>
        </w:rPr>
        <w:t xml:space="preserve"> &lt;Nürnberg&gt;]t</w:t>
      </w:r>
      <w:r>
        <w:rPr>
          <w:rFonts w:ascii="Courier" w:hAnsi="Courier"/>
          <w:sz w:val="24"/>
        </w:rPr>
        <w:t>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 und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Halten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Kreisintelligenzblatt</w:t>
      </w:r>
      <w:r>
        <w:rPr>
          <w:rFonts w:ascii="Elite" w:hAnsi="Elite"/>
          <w:vanish/>
          <w:sz w:val="24"/>
        </w:rPr>
        <w:t xml:space="preserve"> &lt;Nürnberg&gt;]t</w:t>
      </w:r>
      <w:r>
        <w:rPr>
          <w:rFonts w:ascii="Courier" w:hAnsi="Courier"/>
          <w:sz w:val="24"/>
        </w:rPr>
        <w:t>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1820 - 1905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 - 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Spedition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gefertigt von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Reggs. Concipist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Brügel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etc.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Körbitz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</w:t>
      </w:r>
      <w:r>
        <w:rPr>
          <w:rFonts w:ascii="Courier" w:hAnsi="Courier"/>
          <w:sz w:val="24"/>
        </w:rPr>
        <w:t xml:space="preserve"> 1932, Titel XVII 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Rechnungswesen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Intelligenzzeitung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vanish/>
          <w:sz w:val="24"/>
        </w:rPr>
        <w:t>.}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Coremann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Herausgegebene Sammlung von Rat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Döllinger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eines Buches aus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Niz</w:t>
      </w:r>
      <w:r>
        <w:rPr>
          <w:rFonts w:ascii="Courier" w:hAnsi="Courier"/>
          <w:sz w:val="24"/>
        </w:rPr>
        <w:t>ze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Stralsund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Landtagszeitung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100 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Kassen</w:t>
      </w:r>
      <w:r>
        <w:rPr>
          <w:rFonts w:ascii="Elite" w:hAnsi="Elite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 &amp;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Rechnungswesen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Kreisintelligenblatt</w:t>
      </w:r>
      <w:r>
        <w:rPr>
          <w:rFonts w:ascii="Elite" w:hAnsi="Elite"/>
          <w:vanish/>
          <w:sz w:val="24"/>
        </w:rPr>
        <w:t xml:space="preserve"> &lt;Nürnberg&gt;]t</w:t>
      </w:r>
      <w:r>
        <w:rPr>
          <w:rFonts w:ascii="Courier" w:hAnsi="Courier"/>
          <w:sz w:val="24"/>
        </w:rPr>
        <w:t>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Neustadt</w:t>
      </w:r>
      <w:r>
        <w:rPr>
          <w:rFonts w:ascii="Elite" w:hAnsi="Elite"/>
          <w:vanish/>
          <w:sz w:val="24"/>
        </w:rPr>
        <w:t xml:space="preserve"> &lt;im Kreis Mittelfranken&gt;]o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Altdorf</w:t>
      </w:r>
      <w:r>
        <w:rPr>
          <w:rFonts w:ascii="Elite" w:hAnsi="Elite"/>
          <w:vanish/>
          <w:sz w:val="24"/>
        </w:rPr>
        <w:t xml:space="preserve"> &lt;bei Nürnberg&gt;]o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neuen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unter dem Titel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Inland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XVI - XXIV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108 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Ablieferung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 staatsrechtliches Werk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Ministerialrat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Belli</w:t>
      </w:r>
      <w:r>
        <w:rPr>
          <w:rFonts w:ascii="Elite" w:hAnsi="Elite"/>
          <w:vanish/>
          <w:sz w:val="24"/>
        </w:rPr>
        <w:t>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</w:t>
      </w:r>
      <w:r>
        <w:rPr>
          <w:rFonts w:ascii="Courier" w:hAnsi="Courier"/>
          <w:sz w:val="24"/>
        </w:rPr>
        <w:t>gg. KdI 1932, Titel XVII 112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Rechnungswesen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Kreisamtsblatt</w:t>
      </w:r>
      <w:r>
        <w:rPr>
          <w:rFonts w:ascii="Elite" w:hAnsi="Elite"/>
          <w:vanish/>
          <w:sz w:val="24"/>
        </w:rPr>
        <w:t xml:space="preserve"> &lt;Mittelfranken&gt;]t</w:t>
      </w:r>
      <w:r>
        <w:rPr>
          <w:rFonts w:ascii="Courier" w:hAnsi="Courier"/>
          <w:sz w:val="24"/>
        </w:rPr>
        <w:t>es Mfr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bayerische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Staatszeitung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Bildung eines öffentlichen Vereins für die deutsche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Berufung des Fiskals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Pressvergehen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Aufsatz im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Sc</w:t>
      </w:r>
      <w:r>
        <w:rPr>
          <w:rFonts w:ascii="Courier" w:hAnsi="Courier"/>
          <w:sz w:val="24"/>
        </w:rPr>
        <w:t>harfschützen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Imhof</w:t>
      </w:r>
      <w:r>
        <w:rPr>
          <w:rFonts w:ascii="Elite" w:hAnsi="Elite"/>
          <w:vanish/>
          <w:sz w:val="24"/>
        </w:rPr>
        <w:t>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Abnahme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Chronik von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Bürgermeister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Ungarland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Windsheim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über einen Aufsatz im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Würzburg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Volksblatt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Coremann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unerlaubter</w:t>
      </w:r>
      <w:r>
        <w:rPr>
          <w:rFonts w:ascii="Elite" w:hAnsi="Elite"/>
          <w:sz w:val="24"/>
        </w:rPr>
        <w:t xml:space="preserve"> politischer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Verein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Annalen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bzw. die Gelehrtenanzeigen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 &amp;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Allgemeine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Anzeige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Stellvertreter für einen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verhafteten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Widman</w:t>
      </w:r>
      <w:r>
        <w:rPr>
          <w:rFonts w:ascii="Elite" w:hAnsi="Elite"/>
          <w:vanish/>
          <w:sz w:val="24"/>
        </w:rPr>
        <w:t>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durch Boten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Zeitung durch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Lipper</w:t>
      </w:r>
      <w:r>
        <w:rPr>
          <w:rFonts w:ascii="Elite" w:hAnsi="Elite"/>
          <w:sz w:val="24"/>
        </w:rPr>
        <w:t>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Nationalarchiv für Deutschlands Kunst und Altertum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Der Bote von Altdorf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Das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Volksblatt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</w:t>
      </w:r>
      <w:r>
        <w:rPr>
          <w:rFonts w:ascii="Courier" w:hAnsi="Courier"/>
          <w:sz w:val="24"/>
        </w:rPr>
        <w:t xml:space="preserve">ie Bekanntmachung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Staatslotterieanleihen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Blatt</w:t>
      </w:r>
      <w:r>
        <w:rPr>
          <w:rFonts w:ascii="Elite" w:hAnsi="Elite"/>
          <w:vanish/>
          <w:sz w:val="24"/>
        </w:rPr>
        <w:t>}]s}</w:t>
      </w:r>
      <w:r>
        <w:rPr>
          <w:rFonts w:ascii="Courier" w:hAnsi="Courier"/>
          <w:sz w:val="24"/>
        </w:rPr>
        <w:t xml:space="preserve"> der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Dampfwagen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Bibliographische Institut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Hilburghausen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Buchdruckereigehilfe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die Erlaubnis zur 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kirchlichen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Anzeiger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  <w:r>
        <w:rPr>
          <w:rFonts w:ascii="Courier" w:hAnsi="Courier"/>
          <w:sz w:val="24"/>
        </w:rPr>
        <w:t>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Nadlergeselle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Hammerbacher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Wegnahme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Magistrat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Beleidigung durch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Rechspraktikant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Kleinschrod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Scheinfeld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nebst Beiakt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Beiakte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Anzeigeblatt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Volkhard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Nürnberg-Fürth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Houbirg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Kreisintelligenzblätter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zu anderen Regg. übergegangenen Landgerichte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sz w:val="24"/>
        </w:rPr>
        <w:t>ith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 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die alte und neue Zeit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Wasserzeitung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histor. Zeitungsblattes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Mittelfranken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Dammer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</w:t>
      </w:r>
      <w:r>
        <w:rPr>
          <w:rFonts w:ascii="Courier" w:hAnsi="Courier"/>
          <w:sz w:val="24"/>
        </w:rPr>
        <w:t>I 1932, Titel XVII 155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Lokalintelligenzblatt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Rgg. KdI 1932, Titel XVII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Anecdoten-Zeitung Walther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Dinkelsbühl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Schrift für Dienstboten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Kelber</w:t>
      </w:r>
      <w:r>
        <w:rPr>
          <w:rFonts w:ascii="Elite" w:hAnsi="Elite"/>
          <w:vanish/>
          <w:sz w:val="24"/>
        </w:rPr>
        <w:t>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Verordnungs-Sammlung 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Stempelsachen</w:t>
      </w:r>
      <w:r>
        <w:rPr>
          <w:rFonts w:ascii="Elite" w:hAnsi="Elite"/>
          <w:vanish/>
          <w:sz w:val="24"/>
        </w:rPr>
        <w:t>]s]t</w:t>
      </w:r>
      <w:r>
        <w:rPr>
          <w:rFonts w:ascii="Courier" w:hAnsi="Courier"/>
          <w:sz w:val="24"/>
        </w:rPr>
        <w:t xml:space="preserve"> vom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Stadtgerichts-Protokollisten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Franz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101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Werkes über Praxis der pol. Behörden vom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Herrschaftsrichter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Wunder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Wilhersdorf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und anderer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Pharmazeutisches Korrespondenzblatt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Geschichte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Pfarrer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Fleischner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Dinkelsbühl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Wochenblatt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Pappenheim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Entsandung des Maines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Lippert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Inserate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Winkler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Heidenheim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Auswanderungsflucht der D</w:t>
      </w:r>
      <w:r>
        <w:rPr>
          <w:rFonts w:ascii="Courier" w:hAnsi="Courier"/>
          <w:sz w:val="24"/>
        </w:rPr>
        <w:t>eutschen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etc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Pharmazeut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Wörterbuch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durch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Gellinger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Manuscripts über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Hypothekenwesen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Schlichtling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</w:t>
      </w:r>
      <w:r>
        <w:rPr>
          <w:rFonts w:ascii="Courier" w:hAnsi="Courier"/>
          <w:sz w:val="24"/>
        </w:rPr>
        <w:t xml:space="preserve"> 171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Notizen über die im Jahr 1841 abgehaltene Prüfung für Stadt- und Marktschreiber durch den Sportelrentanden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Späth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Altdorf</w:t>
      </w:r>
      <w:r>
        <w:rPr>
          <w:rFonts w:ascii="Elite" w:hAnsi="Elite"/>
          <w:vanish/>
          <w:sz w:val="24"/>
        </w:rPr>
        <w:t xml:space="preserve"> &lt;bei Nürnberg&gt;]o}]p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Eichstätt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Walhalla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Sammlung des Wechsel &amp; Merkantil-Rechtes von Off. Poßet in Münche</w:t>
      </w:r>
      <w:r>
        <w:rPr>
          <w:rFonts w:ascii="Courier" w:hAnsi="Courier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Oberappelationsgerichtliche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Plenarbeschlüsse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Ihle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angeblicher Veröffentlichung eines lith. Manuscripts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Abdruck einer Kanalordnung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Schnürer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Ans</w:t>
      </w:r>
      <w:r>
        <w:rPr>
          <w:rFonts w:ascii="Courier" w:hAnsi="Courier"/>
          <w:sz w:val="24"/>
        </w:rPr>
        <w:t>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Gewerbe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Amtsblatt für das Landgericht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Kipfenberg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Landgericht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Beilngries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Greding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Allgemeiner Polizei-Anzeiger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Gotha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Sammlung von Rechtsfällen von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Bauriedel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kath. Geistlichkeit des Dekanats Wallerstein über das Juliheft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Protestantismus und Kirche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Das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Abendblatt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Heuß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Breitenau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Gebrauchs einer heimlichen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</w:t>
      </w:r>
      <w:r>
        <w:rPr>
          <w:rFonts w:ascii="Courier" w:hAnsi="Courier"/>
          <w:sz w:val="24"/>
        </w:rPr>
        <w:t>I 187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wegen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im Landgericht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Greding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Hilburghause</w:t>
      </w:r>
      <w:r>
        <w:rPr>
          <w:rFonts w:ascii="Elite" w:hAnsi="Elite"/>
          <w:vanish/>
          <w:sz w:val="24"/>
        </w:rPr>
        <w:t>&lt;n&gt;]o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Dorfzeitung</w:t>
      </w:r>
      <w:r>
        <w:rPr>
          <w:rFonts w:ascii="Elite" w:hAnsi="Elite"/>
          <w:vanish/>
          <w:sz w:val="24"/>
        </w:rPr>
        <w:t>]s]t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Mittelfränkische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Märchenzeitung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bayerische Reichsbote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Namensänderung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Gambrinus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24"/>
        </w:rPr>
        <w:t>t[1{</w:t>
      </w:r>
      <w:r>
        <w:rPr>
          <w:rFonts w:ascii="Courier" w:hAnsi="Courier"/>
          <w:sz w:val="24"/>
        </w:rPr>
        <w:t>Walhalla</w:t>
      </w:r>
      <w:r>
        <w:rPr>
          <w:rFonts w:ascii="Elite" w:hAnsi="Elite"/>
          <w:vanish/>
          <w:sz w:val="24"/>
        </w:rPr>
        <w:t>} 2{&lt;Zeitschrift&gt;}]t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Regiekosten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Redaktio</w:t>
      </w:r>
      <w:r>
        <w:rPr>
          <w:rFonts w:ascii="Elite" w:hAnsi="Elite"/>
          <w:sz w:val="24"/>
        </w:rPr>
        <w:t>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Kreisintelligenzblatt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Dorfzeitung</w:t>
      </w:r>
      <w:r>
        <w:rPr>
          <w:rFonts w:ascii="Elite" w:hAnsi="Elite"/>
          <w:vanish/>
          <w:sz w:val="24"/>
        </w:rPr>
        <w:t>]s]t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sogen.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Orionen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Sauter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Phöbus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Rgg. KdI 1932, Titel XVII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Abendzeitung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IV - X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199 ad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Mysterien des Vatikans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Rgg. KdI 1932, Titel XVII 200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der Schulbote aus Franken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Bühnenwelt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Henke Staatsarzneikunde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Sängerhalle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Noris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Gunzenhausen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Wassertrüdigen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]s]t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Sinai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v.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Aub</w:t>
      </w:r>
      <w:r>
        <w:rPr>
          <w:rFonts w:ascii="Elite" w:hAnsi="Elite"/>
          <w:vanish/>
          <w:sz w:val="24"/>
        </w:rPr>
        <w:t>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deutsche 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Das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Morgenblatt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nun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 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deutschen Zuschauer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Gasflammen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Anwendung der 3. Verfassungsbeilage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Münchner Politische 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 und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</w:t>
      </w:r>
      <w:r>
        <w:rPr>
          <w:rFonts w:ascii="Courier" w:hAnsi="Courier"/>
          <w:sz w:val="24"/>
        </w:rPr>
        <w:t>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belletristischen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es von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Leichtweiß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Der freie Staatsbürger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Herrieden Leutershausen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Der Reichsbote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Gesetze</w:t>
      </w:r>
      <w:r>
        <w:rPr>
          <w:rFonts w:ascii="Courier" w:hAnsi="Courier"/>
          <w:sz w:val="24"/>
        </w:rPr>
        <w:t>ssammlung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Weißenburg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ältere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Uffenheim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Abdruck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Gesetze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Verordnung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Lichtweiß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</w:t>
      </w:r>
      <w:r>
        <w:rPr>
          <w:rFonts w:ascii="Courier" w:hAnsi="Courier"/>
          <w:sz w:val="24"/>
        </w:rPr>
        <w:t>I 1932, Titel XVII 223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Spedition der Zeitungen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Plakatanzeiger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Neuester Bibelextrakt zur Belehrung stolzer Fürsten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Zeitschrift für Polizei und Verwaltung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Blätter für administrative Praxis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</w:t>
      </w:r>
      <w:r>
        <w:rPr>
          <w:rFonts w:ascii="Courier" w:hAnsi="Courier"/>
          <w:sz w:val="24"/>
        </w:rPr>
        <w:t>932, Titel XVII 230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Geldstrafanfälle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Presspolizeiübertretungen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Visitationen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Kreisamtsblattes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Demokratische Grammatik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Barthelmes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Haussuchung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Weggnahme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Rgg. KdI </w:t>
      </w:r>
      <w:r>
        <w:rPr>
          <w:rFonts w:ascii="Courier" w:hAnsi="Courier"/>
          <w:sz w:val="24"/>
        </w:rPr>
        <w:t>1932, Titel XVII 236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Amtskuriers Zeilmann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Verfehlungen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gegen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Presstrafgesetz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Verfehlungen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Fränkischen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gegen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Presstrafgesetz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Verfehlungen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Beobachter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gegen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Presstrafgesetz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Plakatanzeiger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Anzeigerblatt des Landgerichts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Bibart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Verfehlungen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Korrespondenten von und für Deutschland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gegen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Presstrafgesetz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Repertorium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Landebeur</w:t>
      </w:r>
      <w:r>
        <w:rPr>
          <w:rFonts w:ascii="Elite" w:hAnsi="Elite"/>
          <w:vanish/>
          <w:sz w:val="24"/>
        </w:rPr>
        <w:t>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Rgg. KdI 1932, Titel </w:t>
      </w:r>
      <w:r>
        <w:rPr>
          <w:rFonts w:ascii="Courier" w:hAnsi="Courier"/>
          <w:sz w:val="24"/>
        </w:rPr>
        <w:t>XVII 246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Weißenburg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Bielefeld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Carlsruh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Enke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 des Auslandes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Windsheim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Histor. Arbeiten des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Sybel</w:t>
      </w:r>
      <w:r>
        <w:rPr>
          <w:rFonts w:ascii="Elite" w:hAnsi="Elite"/>
          <w:vanish/>
          <w:sz w:val="24"/>
        </w:rPr>
        <w:t>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Mackeldey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Tagesanzeiger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Kirchenzeitung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Weißenburger Volksblatt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Zuschauer an der Pegnitz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 Volkszeitung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Neueste Nachrichten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Benützung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Blum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Eichstätt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sz w:val="24"/>
        </w:rPr>
        <w:t>er Abendzeitung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Fortschritt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Fürther Abendzeitung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Benennung der Rednitz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Verzeichnisses über 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Kreisamtsblatt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Mittelfranken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Haltung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fränkische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Bischofsregesten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Bruderboten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Annoncen-Exped. Taube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Fürther Neueste Nachrichten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Eichstätt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Kurier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Sonntagsblatt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gen.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Friede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Fränkischer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Rothenburg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Ellinger 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Unterhaltungslith.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Biene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Unterhaltungsblatt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Kamerad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</w:t>
      </w:r>
      <w:r>
        <w:rPr>
          <w:rFonts w:ascii="Courier" w:hAnsi="Courier"/>
          <w:sz w:val="24"/>
        </w:rPr>
        <w:t xml:space="preserve"> 297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Statistischen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Handbuch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es durch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Grübel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betr.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199; dann Rgg. KdI 1932, Titel XVII 485h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X &amp; XI, Spezialia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1846 - 1908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Bd. I </w:t>
      </w:r>
      <w:r>
        <w:rPr>
          <w:rFonts w:ascii="Courier" w:hAnsi="Courier"/>
          <w:sz w:val="24"/>
        </w:rPr>
        <w:t>und II Generalia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Rgg. KdI 1932, Titel XVII 244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mittelfränkische Kreisamtsblatt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Bd. I - 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Regierung KdI 1968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Regierung, Kammer des Innern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Regierung, Kammer des Innern 1968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270 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Titel XIII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XIII: Studien- und Schulwesen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literarisch-artistischen 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3917 - 3921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n, Bd. IX</w:t>
      </w:r>
      <w:r>
        <w:rPr>
          <w:rFonts w:ascii="Courier" w:hAnsi="Courier"/>
          <w:sz w:val="24"/>
        </w:rPr>
        <w:t xml:space="preserve"> - XIII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1901 - 1904 ; 1904 - 1906 ; 1907 - 1909 ; 1910 - 1911 ; 1912 - 1913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3922-3924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-Lehrmittel für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n, Bd. 15-17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1924 - 1928 ; 1929 - 1931 ;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aus dem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Zentral-Schulbücher-Verlag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bzw. Unterstützung an Gemeinden zur Beschaffung von Schulbüchern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XVII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XVII Literatur-Denkmalpflege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</w:t>
      </w:r>
      <w:r>
        <w:rPr>
          <w:rFonts w:ascii="Elite" w:hAnsi="Elite"/>
          <w:vanish/>
          <w:sz w:val="24"/>
        </w:rPr>
        <w:t>s</w:t>
      </w:r>
      <w:r>
        <w:rPr>
          <w:rFonts w:ascii="Courier" w:hAnsi="Courier"/>
          <w:sz w:val="24"/>
        </w:rPr>
        <w:t>, Bd.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Bd. 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Bd. 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Bd. VI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Vergebung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sz w:val="24"/>
        </w:rPr>
        <w:t>uckaufträge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Staates an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tariftreue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Bd. XII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Erinnerungen an den Krieg </w:t>
      </w:r>
      <w:r>
        <w:rPr>
          <w:rFonts w:ascii="Elite" w:hAnsi="Elite"/>
          <w:vanish/>
          <w:sz w:val="24"/>
        </w:rPr>
        <w:t>&lt;s[Erster Weltkrieg]s&gt;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des heimatlichen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Kriegsschrifttum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verschiedenen Personen verbreiteten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Lieder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auf besondere Zeiten und Umstände geferti</w:t>
      </w:r>
      <w:r>
        <w:rPr>
          <w:rFonts w:ascii="Courier" w:hAnsi="Courier"/>
          <w:sz w:val="24"/>
        </w:rPr>
        <w:t>gt und die deshalb verfügte Untersuchung und Bestrafung der Verfasser und Verbreiter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Volk und Reich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Kunst- und Gewerbeblatt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Staatszeitung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- Ämterberichte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Reichsarbeitsblatt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deutsche Handwerksblatt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Verfehlungen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Fränkischen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 gegen das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Preß-Straf-Gesetz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Dinkelsbühler Tagblatt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Bayernland - Vaterländische Zeitschrift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; Verlag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Veröffentlichungsorgan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Freistaates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Regierungsbibliothek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Ansbach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Bd. 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Kreisamtsblatt</w:t>
      </w:r>
      <w:r>
        <w:rPr>
          <w:rFonts w:ascii="Elite" w:hAnsi="Elite"/>
          <w:vanish/>
          <w:sz w:val="24"/>
        </w:rPr>
        <w:t xml:space="preserve"> &lt;von Mittelfranken&gt;]t</w:t>
      </w:r>
      <w:r>
        <w:rPr>
          <w:rFonts w:ascii="Courier" w:hAnsi="Courier"/>
          <w:sz w:val="24"/>
        </w:rPr>
        <w:t>, Bd. 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Aufstellung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Mittelfränkischen Kreisamtsblatt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es, Bd. 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Ertrag und Rechungswesen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Kreisamtsblattes von Mittelfranken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Bd. 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Visitationen bei der Verwaltung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Mittelfränkischen Amtsblattes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Sicherheit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Volksstimmung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; hier: Zs. "</w:t>
      </w:r>
      <w:r>
        <w:rPr>
          <w:rFonts w:ascii="Elite" w:hAnsi="Elite"/>
          <w:vanish/>
          <w:sz w:val="24"/>
        </w:rPr>
        <w:t>t[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Fliege</w:t>
      </w:r>
      <w:r>
        <w:rPr>
          <w:rFonts w:ascii="Courier" w:hAnsi="Courier"/>
          <w:sz w:val="24"/>
        </w:rPr>
        <w:t>nde Blätter f. politische Volksbildung</w:t>
      </w:r>
      <w:r>
        <w:rPr>
          <w:rFonts w:ascii="Elite" w:hAnsi="Elite"/>
          <w:vanish/>
          <w:sz w:val="24"/>
        </w:rPr>
        <w:t>}&lt; 2{Zeitschrift&gt;}]t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Fränkischer Beobachter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Bd.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Censurvorschrift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III. Konstitutionellen Edikts</w:t>
      </w:r>
      <w:r>
        <w:rPr>
          <w:rFonts w:ascii="Elite" w:hAnsi="Elite"/>
          <w:vanish/>
          <w:sz w:val="24"/>
        </w:rPr>
        <w:t>&lt; von 1818, Bayern&gt;]s</w:t>
      </w:r>
      <w:r>
        <w:rPr>
          <w:rFonts w:ascii="Courier" w:hAnsi="Courier"/>
          <w:sz w:val="24"/>
        </w:rPr>
        <w:t xml:space="preserve">, Bd. IV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Preßstrafgesetzes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17.3.1850</w:t>
      </w:r>
      <w:r>
        <w:rPr>
          <w:rFonts w:ascii="Elite" w:hAnsi="Elite"/>
          <w:vanish/>
          <w:sz w:val="24"/>
        </w:rPr>
        <w:t>]z]s</w:t>
      </w:r>
      <w:r>
        <w:rPr>
          <w:rFonts w:ascii="Courier" w:hAnsi="Courier"/>
          <w:sz w:val="24"/>
        </w:rPr>
        <w:t>, Bd. 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194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 und 196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 und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1832 - 1838 ; 1838 - 1882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Organisierung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ministerielle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 xml:space="preserve">ufsicht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 + 202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3. konstitutionellen Edikt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 Münchner 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3. konstitutionellen Edikt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Bd.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Ausschreiben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Bekanntmachu</w:t>
      </w:r>
      <w:r>
        <w:rPr>
          <w:rFonts w:ascii="Courier" w:hAnsi="Courier"/>
          <w:sz w:val="24"/>
        </w:rPr>
        <w:t xml:space="preserve">ngen in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Jung-Bayern, Wochenschrift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Bd.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Elite" w:hAnsi="Elite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Verhältnisse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Tagespresse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Korrespondenzen des Preßpolizeireferenten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über die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der Stadt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Ansba</w:t>
      </w:r>
      <w:r>
        <w:rPr>
          <w:rFonts w:ascii="Courier" w:hAnsi="Courier"/>
          <w:sz w:val="24"/>
        </w:rPr>
        <w:t>ch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&lt;erzeugnis&gt;]s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Kunsterzeugnis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se, Einsendung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aller Art,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Offerten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Widmungen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Dedikationen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Regierung von Mittelfranken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von Mittelfranken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von Mittelfranken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Aktenaussonderungsverzeichis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von 1978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1978, 618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484 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Vergebung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Druckaufträge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d. Staates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sz w:val="24"/>
        </w:rPr>
        <w:t xml:space="preserve">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Sonderakt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Berechtigte Forderungen, Nebenakt 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Nebenakt B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38 - 1941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Abgelehnte Forderungen 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Nebenakt C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Nebenakt C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</w:t>
      </w:r>
      <w:r>
        <w:rPr>
          <w:rFonts w:ascii="Courier" w:hAnsi="Courier"/>
          <w:sz w:val="24"/>
        </w:rPr>
        <w:t>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Nebenakt C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Nebenakt E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Sonderakt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St. Ottoverlag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Nebenakt 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Franz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Güntler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s Buchdruckereien Gmb</w:t>
      </w:r>
      <w:r>
        <w:rPr>
          <w:rFonts w:ascii="Courier" w:hAnsi="Courier"/>
          <w:sz w:val="24"/>
        </w:rPr>
        <w:t>H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Forchheim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Allgemeines Band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Coburger Volksblatt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Sonderakt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Fränkische Verlagsanstalt und Buchdruckerei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Bd.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Fränkische Verlagsanstalt und Buchdruckerei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Sonderakt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</w:t>
      </w:r>
      <w:r>
        <w:rPr>
          <w:rFonts w:ascii="Courier" w:hAnsi="Courier"/>
          <w:sz w:val="24"/>
        </w:rPr>
        <w:t>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Fränkische Verlagsanstalt und Buchdruckerei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Zwischenakt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Fränkische Verlagsanstalt und Buchdruckerei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Zwischenakt 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1978, 1729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2034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Entschädigungsgesetz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Fränkische Verlagsanstalt und Buchdruckerei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Nebenakt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IX C Nr.</w:t>
      </w:r>
      <w:r>
        <w:rPr>
          <w:rFonts w:ascii="Courier" w:hAnsi="Courier"/>
          <w:sz w:val="24"/>
        </w:rPr>
        <w:t xml:space="preserve"> 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Literatur- und Kunsterzeugnisse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1978, 3944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Qu 7 f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K 2029, 19786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Kulturkammer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pflichtige Unternehmungen: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LRA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LRA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von 1961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1961, 3227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dahinergangene Verordnungen (gen. Akt)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1961, 3328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mit V</w:t>
      </w:r>
      <w:r>
        <w:rPr>
          <w:rFonts w:ascii="Courier" w:hAnsi="Courier"/>
          <w:sz w:val="24"/>
        </w:rPr>
        <w:t xml:space="preserve">erzeichnis der im Amtsbezirkssprengel erscheinenden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1961, 3229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1961, 3230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Oberzensurstelle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mit gedruckten Aufzeichnungen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Pressebesprechungen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1961, 3231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e, mit Verzeichnissen der im Amtsbezirk erschienenen Werke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1961, 3232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1961, 3233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3234 + 3235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368/10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Druckschriftenverbot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; 1935 - 1940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Dinkelsbühl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Kgl. Bezirksamt Dinkelsbühl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Dinkelsbühl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212/3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Abgaben 1867 - 1911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Polizeisachen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Polizeisachen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647/9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</w:t>
      </w:r>
      <w:r>
        <w:rPr>
          <w:rFonts w:ascii="Courier" w:hAnsi="Courier"/>
          <w:sz w:val="24"/>
        </w:rPr>
        <w:t>schlagnahme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Aufhebung von.., 5 Teile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680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Beschlagnahme einer Aufforderung von Nürnberger Bürgern an die Bewohner des Kreises zur Verweigerung der Bezahlung von Brandversicherungsbeiträgen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Eichstätt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Eichstätt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Eichstätt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Repertorium 212/4 V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391 </w:t>
      </w:r>
      <w:r>
        <w:rPr>
          <w:rFonts w:ascii="Elite" w:hAnsi="Elite"/>
          <w:position w:val="3"/>
          <w:sz w:val="24"/>
        </w:rPr>
        <w:t>1-3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Az.VII L/1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Bd. 1 - 3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1835 - 1927 ; 1927 - 1933 ; 1933 - 1936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VII L /2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Staa</w:t>
      </w:r>
      <w:r>
        <w:rPr>
          <w:rFonts w:ascii="Courier" w:hAnsi="Courier"/>
          <w:sz w:val="24"/>
        </w:rPr>
        <w:t>tsanzeiger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VII L Fach 45/5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Erholung und 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1881 - 1920 ; 1953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VII L Fach 45/8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Erlangen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Erlangen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Erlangen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212/ 5/III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1978, 627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575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7.5.1874</w:t>
      </w:r>
      <w:r>
        <w:rPr>
          <w:rFonts w:ascii="Elite" w:hAnsi="Elite"/>
          <w:vanish/>
          <w:sz w:val="24"/>
        </w:rPr>
        <w:t>]z]s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1978, 628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Az. 576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Pressebeaufsichtigung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1978, 630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578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Zeitungsre</w:t>
      </w:r>
      <w:r>
        <w:rPr>
          <w:rFonts w:ascii="Courier" w:hAnsi="Courier"/>
          <w:sz w:val="24"/>
        </w:rPr>
        <w:t>dakteure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1978, 631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578 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100 Jahre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Erlanger Tagblatt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hier: Jubiläumsausgabe und Denkschrift zur Säkularfeier des Erlanger Tagblatts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Feuchtwangen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Feuchtwangen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Feuchtwangen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212/6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1686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II. Bd.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Abgaben 1927 und 1936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1927 Verz. I 317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Abgabe 1927 Verz. I 319 </w:t>
      </w:r>
      <w:r>
        <w:rPr>
          <w:rFonts w:ascii="Elite" w:hAnsi="Elite"/>
          <w:position w:val="3"/>
          <w:sz w:val="24"/>
        </w:rPr>
        <w:t>1-2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liche Contraventionen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spez. diesseitige Einschreitungen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1927 Verz. I 320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Fürther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Tagblatt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x.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1927 Verz. I 321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 unter dem Titel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Fürther Abendzeitung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1927 Verz. I 322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Schutz des Eigentums an Erzeugnissen der Lite</w:t>
      </w:r>
      <w:r>
        <w:rPr>
          <w:rFonts w:ascii="Courier" w:hAnsi="Courier"/>
          <w:sz w:val="24"/>
        </w:rPr>
        <w:t xml:space="preserve">ratur und Kunst gegen Veröffentlichung,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Nachbildung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Abgabe 1927 Verz. I 323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Schutz gegen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1927 Verz. I 324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Einrückung amtlicher Bekanntmachungen in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1927 Verz. I 325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an die </w:t>
      </w:r>
      <w:r>
        <w:rPr>
          <w:rFonts w:ascii="Elite" w:hAnsi="Elite"/>
          <w:vanish/>
          <w:sz w:val="24"/>
        </w:rPr>
        <w:t>k[&lt;Bayerische&gt;</w:t>
      </w:r>
      <w:r>
        <w:rPr>
          <w:rFonts w:ascii="Courier" w:hAnsi="Courier"/>
          <w:sz w:val="24"/>
        </w:rPr>
        <w:t xml:space="preserve"> Hof- und Staatsbibliothek</w:t>
      </w:r>
      <w:r>
        <w:rPr>
          <w:rFonts w:ascii="Elite" w:hAnsi="Elite"/>
          <w:vanish/>
          <w:sz w:val="24"/>
        </w:rPr>
        <w:t>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1927 Verz. I 326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1927 Verz. I 3</w:t>
      </w:r>
      <w:r>
        <w:rPr>
          <w:rFonts w:ascii="Courier" w:hAnsi="Courier"/>
          <w:sz w:val="24"/>
        </w:rPr>
        <w:t>27 und 328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liche Contraventionen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1936, 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sozialdemokratischen und anarchistischen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Umdrucke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Polizeipräsidiums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1936, 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1936, 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Pressezensur während der Kriegszeit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nur gedruckte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Zensurbestimmungen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1936, 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Strafregisterauszug für den Redakteur Ada</w:t>
      </w:r>
      <w:r>
        <w:rPr>
          <w:rFonts w:ascii="Courier" w:hAnsi="Courier"/>
          <w:sz w:val="24"/>
        </w:rPr>
        <w:t xml:space="preserve">m Weber (* 1835 VI 10 in Neiritz, wohnhaft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der zw. 1863 - 1887 27 Strafen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ausweist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Hersbruck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Hersbruck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Hersbruck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212/10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Abg. 1976/77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1976, 289/1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Schutz gegen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Pressmißbrauch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Kunsthandel,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1976, 289/3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1976, 290/1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Hilpoltstein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Hilpoltstein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Hilpoltstein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212/11 I - 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Vollziehung der III. Verfassungsbeilage (Preßedikt) betr. dann das Gesetz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27.März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1842 -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Hilpoltstein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Hilpoltstein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Hilpoltstein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Aktenaussonderungsverzeichnis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1971, Nr. 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ausländisch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Einziehung volks- und staatsfeindlicher Vermögen.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1933 - 1943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1971, Nr. 1267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Bayerische Staatszeitung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1971, Nr.1268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Übersicht über die Entwicklung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Auflagenhöhe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Tagespresse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Gunzenhausen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Gunzenhausen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Gunzenhausen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Repertorium 212 </w:t>
      </w:r>
      <w:r>
        <w:rPr>
          <w:rFonts w:ascii="Elite" w:hAnsi="Elite"/>
          <w:position w:val="3"/>
          <w:sz w:val="24"/>
        </w:rPr>
        <w:t>8</w:t>
      </w:r>
      <w:r>
        <w:rPr>
          <w:rFonts w:ascii="Courier" w:hAnsi="Courier"/>
          <w:sz w:val="24"/>
        </w:rPr>
        <w:t>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1961, 2321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Sittenpolizei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Bekämpfung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Sittlichkeitsverbrechen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 G.A.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1961, 2322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Sittenpolizei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Bekämpfung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Sittlichkeitsverbrechen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 S.A.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1961, 2327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) G.A 1. und 2. Bd.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1829 - 1861 ; 1864 - 1945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1961, 2328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Leseinstitute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1961, 2329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Gunzenhauser Anzeigeblatt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das Amtsblatt G.A. u. S.A.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1961, 2330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Bayer. Staatsarchiv - Einlieferung v</w:t>
      </w:r>
      <w:r>
        <w:rPr>
          <w:rFonts w:ascii="Courier" w:hAnsi="Courier"/>
          <w:sz w:val="24"/>
        </w:rPr>
        <w:t xml:space="preserve">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Pflichtstücke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-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G.A. und S.A.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1961, 2332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Ernsten Bibelforscher, Vereinigung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Magdeburg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S.A.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Neustadt a.d.Aisch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Neustadt a. d. Aisch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Neustadt a. d. Aisch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212/13</w:t>
      </w:r>
      <w:r>
        <w:rPr>
          <w:rFonts w:ascii="Elite" w:hAnsi="Elite"/>
          <w:position w:val="3"/>
          <w:sz w:val="24"/>
        </w:rPr>
        <w:t>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Abgabe 1870 -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Verordnungen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Nrn. 826, 827, 828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182, 183, 184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</w:t>
      </w:r>
      <w:r>
        <w:rPr>
          <w:rFonts w:ascii="Courier" w:hAnsi="Courier"/>
          <w:sz w:val="24"/>
        </w:rPr>
        <w:t>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 ; 1836 - 1900 ; 1839 - 1845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mit Beschlag belegten und confiscierte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dann bildlichen Darstellungen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Neustadt a. d. Aisch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Neustadt an der Aisch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Neustadt an der Aisch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Findliste 212/13 </w:t>
      </w:r>
      <w:r>
        <w:rPr>
          <w:rFonts w:ascii="Elite" w:hAnsi="Elite"/>
          <w:position w:val="3"/>
          <w:sz w:val="24"/>
        </w:rPr>
        <w:t>II</w:t>
      </w:r>
      <w:r>
        <w:rPr>
          <w:rFonts w:ascii="Courier" w:hAnsi="Courier"/>
          <w:sz w:val="24"/>
        </w:rPr>
        <w:t xml:space="preserve"> + </w:t>
      </w:r>
      <w:r>
        <w:rPr>
          <w:rFonts w:ascii="Elite" w:hAnsi="Elite"/>
          <w:position w:val="3"/>
          <w:sz w:val="24"/>
        </w:rPr>
        <w:t>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1951 und 1977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1951, 996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617/1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f. 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Verordnungen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1951, 997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617/3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f. 14'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</w:t>
      </w:r>
      <w:r>
        <w:rPr>
          <w:rFonts w:ascii="Courier" w:hAnsi="Courier"/>
          <w:sz w:val="24"/>
        </w:rPr>
        <w:t>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inländische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Tagesblätter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1951, 998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617/5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f. 14'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Polizeiaufsicht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1951, 999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617/6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f. 14'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1951, 1000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617/7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f. 14'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Zeitschriftenspedition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1951, 1001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618/10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f. 14'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1951, 1002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618/12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f. 14'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 xml:space="preserve">ufsicht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usw.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1977, 1089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FachNr. 58,243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Neustadt a.d.Aisch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212/14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Confiskation von Druckschriften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Verfehlungen gegen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nach dem Gesetze vom 28. Juni 1865 </w:t>
      </w:r>
      <w:r>
        <w:rPr>
          <w:rFonts w:ascii="Courier" w:hAnsi="Courier"/>
          <w:sz w:val="24"/>
        </w:rPr>
        <w:t xml:space="preserve">abgelieferten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Ablieferung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Band II.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Correspondent von und für Deutschland</w:t>
      </w:r>
      <w:r>
        <w:rPr>
          <w:rFonts w:ascii="Elite" w:hAnsi="Elite"/>
          <w:vanish/>
          <w:sz w:val="24"/>
        </w:rPr>
        <w:t>]</w:t>
      </w:r>
      <w:r>
        <w:rPr>
          <w:rFonts w:ascii="Courier" w:hAnsi="Courier"/>
          <w:vanish/>
          <w:sz w:val="24"/>
        </w:rPr>
        <w:t>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Beaufsichtigung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inländische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hier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fränkischen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Beaufsichtigung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inländische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hier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fränkischen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Bände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Beaufsichtigung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inländische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hier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Bde.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6. und 7. Band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Staatszeitung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betr., dann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allgemeinen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ferner 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politische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Späheblätte</w:t>
      </w:r>
      <w:r>
        <w:rPr>
          <w:rFonts w:ascii="Elite" w:hAnsi="Elite"/>
          <w:sz w:val="24"/>
        </w:rPr>
        <w:t>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überhaupt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Brennessel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Wauwau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Nürnberg-Fürther Stadt-Herold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Kreuzerblätter, Volks- und Unterhaltungsblatt für al</w:t>
      </w:r>
      <w:r>
        <w:rPr>
          <w:rFonts w:ascii="Courier" w:hAnsi="Courier"/>
          <w:sz w:val="24"/>
        </w:rPr>
        <w:t>le Stände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Kreuzblätter, Volks- und Unterhaltungsblatt für alle Stände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Nürnberger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Senefelder Bund / Pressorgan für Lithographen und Steindrucker</w:t>
      </w:r>
      <w:r>
        <w:rPr>
          <w:rFonts w:ascii="Elite" w:hAnsi="Elite"/>
          <w:vanish/>
          <w:sz w:val="24"/>
        </w:rPr>
        <w:t>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eines Blattes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Fränkisches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Altdorfer 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Journal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</w:t>
      </w:r>
      <w:r>
        <w:rPr>
          <w:rFonts w:ascii="Courier" w:hAnsi="Courier"/>
          <w:sz w:val="24"/>
        </w:rPr>
        <w:t>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Bauernfreund, nun Raketen, humoristisch-satyrisches Wochenblatt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1707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Wochenschrift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Volksvereins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]o}]k]t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Tagblatt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Volksfreund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pädagogische Generalanzeiger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bayerische Ausstellungskorrespondent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Monatsberichte aus dem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 der Bau-, Maurer- und Zimmermeister für den Stadt- und Landgerichtsbez</w:t>
      </w:r>
      <w:r>
        <w:rPr>
          <w:rFonts w:ascii="Courier" w:hAnsi="Courier"/>
          <w:sz w:val="24"/>
        </w:rPr>
        <w:t>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Abendzeitung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Frankonia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bzw.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Frosch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Gewerbezeitung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bayerische Gerichtszeitung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Le Repetiteur, Journal instructif et amusant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Den Nürnberger Stadt- und Landboten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bayerischen Volksboten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Polemik zwischen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Fränkischen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Partei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aus Anlaß der Mayer'schen Veröffentlichungen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der deutsche Radfahrer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Arbeiterzeitung</w:t>
      </w:r>
      <w:r>
        <w:rPr>
          <w:rFonts w:ascii="Elite" w:hAnsi="Elite"/>
          <w:vanish/>
          <w:sz w:val="24"/>
        </w:rPr>
        <w:t>]s]t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Arbeiterchronik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Lokalanzeiger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deutsche Stellenanzeiger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Fränkische Herold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Nürnberger Fremdenzeitung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Nürnberger Bezirksbote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</w:t>
      </w:r>
      <w:r>
        <w:rPr>
          <w:rFonts w:ascii="Courier" w:hAnsi="Courier"/>
          <w:sz w:val="24"/>
        </w:rPr>
        <w:t xml:space="preserve">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Nürnberger Vereinschronik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internationale Bijouterie-, Juwelen- und Uhrenfachblatt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Kosmos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eine Ausgabe und zwei Schreiben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*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Raiffeisenbote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Zeitungskorrespondenz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deutschen Fortschrittspartei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Franken</w:t>
      </w:r>
      <w:r>
        <w:rPr>
          <w:rFonts w:ascii="Elite" w:hAnsi="Elite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Ausstellungszeitung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bayerischen Landesausstellung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Rede des Grillenbergers über den kleinen Belagerungszustand</w:t>
      </w:r>
      <w:r>
        <w:rPr>
          <w:rFonts w:ascii="Elite" w:hAnsi="Elite"/>
          <w:vanish/>
          <w:sz w:val="24"/>
        </w:rPr>
        <w:t>}]t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 /Rede/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An die Wähler des ersten Hamburgischen Wählkreises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 212/14 II BA Nürnberg (Abg. Stadtkommissariat)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Stadtkommissariat, 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</w:t>
      </w:r>
      <w:r>
        <w:rPr>
          <w:rFonts w:ascii="Courier" w:hAnsi="Courier"/>
          <w:sz w:val="24"/>
        </w:rPr>
        <w:t>tadtkommissariat, 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Intelligenzblatt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Correspondent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Verlängerung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Bayerischer Generalanzeiger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Abendzeitung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Verhältnisse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Verhältnisse der Nürnberger jetzt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Mittelfränkischen 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>bgabe Stadtkommissariat, 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Korrespondenten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ständische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Aufträge an die Redaktionen in Ansehung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Zeitschriften-Spedition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k. Posten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63 - 68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Inländische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Beaufsichtigung derselben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1840 - 1844 ; 1844 - 1846 ; 1847 - 1850 ; 1850 ; 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 Bde.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</w:t>
      </w:r>
      <w:r>
        <w:rPr>
          <w:rFonts w:ascii="Courier" w:hAnsi="Courier"/>
          <w:sz w:val="24"/>
        </w:rPr>
        <w:t>adtkommissariat, 69 a - 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Kurier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Beobachter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Fränkische Morgenbote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Tagblatt der Stadt Nürnberg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Stadtherold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Kirchenbote für das evangelisch lutherische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Abgabe Stadtkommissariat, 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Tagesanzeiger für Nürnberg und Umgebung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Kirchenzeitung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Zuschauer an der Pegnitz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Wohnungsanzeiger, Erzähler in der Familie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 Volkszeitung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Neueste Nachrichten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</w:t>
      </w:r>
      <w:r>
        <w:rPr>
          <w:rFonts w:ascii="Courier" w:hAnsi="Courier"/>
          <w:sz w:val="24"/>
        </w:rPr>
        <w:t>be Stadtkommissariat, 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Gasflamme, humoristisch satyrisches Witzblatt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Hopfenzeitung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Telegraf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Fortschritt auf dem Gebiete der Politik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Journal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Wochenblatt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Blätter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Arbeiter-Zeitung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Humoristisch politischer Kasperl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89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Tagblatt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Morgenröthe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Dorfbote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Zwanglose Blätter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Haus- und Armenfreund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t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Frankenbote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Erzeugnisse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Schriftzeichen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Stenographie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Blätter der Zeit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in sp. Anweisung in dieser Beziehung unf Verhandlungen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in sp. Beaufsichtigung und Prüfung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verdächtige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</w:t>
      </w:r>
      <w:r>
        <w:rPr>
          <w:rFonts w:ascii="Courier" w:hAnsi="Courier"/>
          <w:sz w:val="24"/>
        </w:rPr>
        <w:t>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Kupferstecher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99 - 102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1839 - 1842 ; 1842 - 1844 ; 1844 - 1845 ; 1845 - 1846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104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spec.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freien Staatsbürger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Stadtkommissariat, 105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Literat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Dietzel</w:t>
      </w:r>
      <w:r>
        <w:rPr>
          <w:rFonts w:ascii="Elite" w:hAnsi="Elite"/>
          <w:vanish/>
          <w:sz w:val="24"/>
        </w:rPr>
        <w:t>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</w:t>
      </w:r>
      <w:r>
        <w:rPr>
          <w:rFonts w:ascii="Courier" w:hAnsi="Courier"/>
          <w:sz w:val="24"/>
        </w:rPr>
        <w:t>be Stadtkommissariat, 106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Druckschriften deren Unterdrückung gerichtlich angeordnet worden ist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 H.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H. Pressepolizei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13. Abgabe 1929, 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Beobachtung der Vorschriften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Edikts über die Pressefreiheit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13. Abgabe 1929, 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17.3.1850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den Schutz gegen den Mißbrauch der 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insb.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13. Abgabe 19</w:t>
      </w:r>
      <w:r>
        <w:rPr>
          <w:rFonts w:ascii="Courier" w:hAnsi="Courier"/>
          <w:sz w:val="24"/>
        </w:rPr>
        <w:t>29, 43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Freiheit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und Schutz gegen den Mißbrauch der 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13. Abgabe 1929, 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Gesetzes über die 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Vereinspolizei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Vereinspolizei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15. Abgabe 1929, 167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Altdorf</w:t>
      </w:r>
      <w:r>
        <w:rPr>
          <w:rFonts w:ascii="Elite" w:hAnsi="Elite"/>
          <w:vanish/>
          <w:sz w:val="24"/>
        </w:rPr>
        <w:t xml:space="preserve"> &lt;bei Nürnberg&gt;]o}]k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Rothenburg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Rothenburg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Rothenburg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Findlisten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Repertorium 212, 15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Repertorium 212 / 15 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 von Drucksch</w:t>
      </w:r>
      <w:r>
        <w:rPr>
          <w:rFonts w:ascii="Courier" w:hAnsi="Courier"/>
          <w:sz w:val="24"/>
        </w:rPr>
        <w:t>riften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42 - 45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mit Beschlag belegte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1833 - 1834 ; 1841 ; 1847 - 1848 ; 1846 - 1855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Verzeichnis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zur Beschlagnahme bezeichneten 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 und 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1811 - 1829 ; 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 und 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51 - 53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1840 - 1845 ; 1845 - 1848 ; 1849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beaufsichtigende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 und 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Flugblätte</w:t>
      </w:r>
      <w:r>
        <w:rPr>
          <w:rFonts w:ascii="Elite" w:hAnsi="Elite"/>
          <w:sz w:val="24"/>
        </w:rPr>
        <w:t>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Gemälde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bayerischen Annalen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Münchner politische 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Press-Polizei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Press-Polizei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Bestimmungen über Gegenstände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Schriftenzensur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Ver</w:t>
      </w:r>
      <w:r>
        <w:rPr>
          <w:rFonts w:ascii="Courier" w:hAnsi="Courier"/>
          <w:sz w:val="24"/>
        </w:rPr>
        <w:t xml:space="preserve">fahren gegen den 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dann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Aufsicht auf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deren Erzeugnisse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Bestimmungen über Gegenstände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Schriften,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Inserate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Schutz des Eigentums an Erzeugnissen der Literatur und der Kunst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 (B229)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Bestimmungen über Gegenstände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Schriftenzensur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Inserationen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 (B 230)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</w:t>
      </w:r>
      <w:r>
        <w:rPr>
          <w:rFonts w:ascii="Courier" w:hAnsi="Courier"/>
          <w:sz w:val="24"/>
        </w:rPr>
        <w:t xml:space="preserve"> Verfahren gegen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dann die Aufsicht auf deren Erzeugnisse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241 (B231)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unberechtigte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Schriftenverfertige</w:t>
      </w:r>
      <w:r>
        <w:rPr>
          <w:rFonts w:ascii="Elite" w:hAnsi="Elite"/>
          <w:sz w:val="24"/>
        </w:rPr>
        <w:t>r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 (B233) - 246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1975, Generalakten; Fall 26 Nr. 11,14,14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; 1936 ; 1950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1975 Fallakten Fach Nr. 402, 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Tagblattes für die Stadt Rothenburg und Uffenheim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pressepolizeiliche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Aufsicht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auf dasselbe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1975</w:t>
      </w:r>
      <w:r>
        <w:rPr>
          <w:rFonts w:ascii="Courier" w:hAnsi="Courier"/>
          <w:sz w:val="24"/>
        </w:rPr>
        <w:t xml:space="preserve"> Fallakten Fach Nr. 402, 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hier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Schillingsfürster Anzeiger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1975 Fallakten Fach Nr. 402, 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Kriegs</w:t>
      </w:r>
      <w:r>
        <w:rPr>
          <w:rFonts w:ascii="Elite" w:hAnsi="Elite"/>
          <w:vanish/>
          <w:sz w:val="24"/>
        </w:rPr>
        <w:t>&lt;literatur&gt;]s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Weltliteratur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1975 Fallakten Fach Nr. 402, 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1975 Fallakten Fach Nr. 402, 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Press-Polizei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(Allgemeines)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1975 Fallakten Fach Nr. 402, 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Scheinfeld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Scheinfeld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Landratsamt Scheinfeld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212/16</w:t>
      </w:r>
      <w:r>
        <w:rPr>
          <w:rFonts w:ascii="Elite" w:hAnsi="Elite"/>
          <w:position w:val="3"/>
          <w:sz w:val="24"/>
        </w:rPr>
        <w:t>II</w:t>
      </w:r>
      <w:r>
        <w:rPr>
          <w:rFonts w:ascii="Courier" w:hAnsi="Courier"/>
          <w:sz w:val="24"/>
        </w:rPr>
        <w:t>, Abgabe 1977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Nachfolgebehörde Neustadt an der Aisch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Sittenpolizei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Sittenpolizei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1977, 436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Sittenpolizei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hier: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Vergnügungen , Lotterie, Sammlungen, Presse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Vergnügungen , Lotterie, Sammlungen, Presse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1977, 494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 von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17.3.1850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Schutz gegen den 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1851 - 1905 ; 1933 - 1937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1977, 495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Depositen und Münzwesen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Depositen und Münzwesen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1977, 3920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(Generalia)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1836 - 1853 ; 1872 - 1892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Schwabach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Schwabach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Schwabach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Repertorium 212/17 </w:t>
      </w:r>
      <w:r>
        <w:rPr>
          <w:rFonts w:ascii="Elite" w:hAnsi="Elite"/>
          <w:position w:val="3"/>
          <w:sz w:val="24"/>
        </w:rPr>
        <w:t>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politisch-statistische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die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vorm. Landtagsabgeordneten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Reinhardt</w:t>
      </w:r>
      <w:r>
        <w:rPr>
          <w:rFonts w:ascii="Elite" w:hAnsi="Elite"/>
          <w:vanish/>
          <w:sz w:val="24"/>
        </w:rPr>
        <w:t>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 212/17</w:t>
      </w:r>
      <w:r>
        <w:rPr>
          <w:rFonts w:ascii="Elite" w:hAnsi="Elite"/>
          <w:position w:val="3"/>
          <w:sz w:val="24"/>
        </w:rPr>
        <w:t>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6405 und 6406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Amtsblatt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1862 - 1867 ; 1868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Rother Anzeigeblatt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6408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Spalter Hopfenzeitung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1873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Rezat-Zeitung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(Verzeichnis)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Wochenblattes für den Stadt- und Amtsbezirk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Zeitung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Roth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 Volkszeitung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neue Zeitung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Allg. Volkszeitung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Oehme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Schwabach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Gründung einer neu</w:t>
      </w:r>
      <w:r>
        <w:rPr>
          <w:rFonts w:ascii="Courier" w:hAnsi="Courier"/>
          <w:sz w:val="24"/>
        </w:rPr>
        <w:t xml:space="preserve">en Zeitung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Spalt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gen.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Lokalanzeiger für Spalt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(Geheimes)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gegen den 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de Präsidiums in Bezug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Vereinspolizei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(Allg. Anordnungen)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hier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Ansichtskartenzensur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Konzessionverleihungen, Buchhändler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Konzessionverlei</w:t>
      </w:r>
      <w:r>
        <w:rPr>
          <w:rFonts w:ascii="Courier" w:hAnsi="Courier"/>
          <w:sz w:val="24"/>
        </w:rPr>
        <w:t>hungen \ Buchhändler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7065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Schrag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Konzession zu einer Filiale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Roth</w:t>
      </w:r>
      <w:r>
        <w:rPr>
          <w:rFonts w:ascii="Elite" w:hAnsi="Elite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8267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Roth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Buchdruckerei-Konzession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Buchdruckereikonzessions-Gesuch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Roth</w:t>
      </w:r>
      <w:r>
        <w:rPr>
          <w:rFonts w:ascii="Elite" w:hAnsi="Elite"/>
          <w:vanish/>
          <w:sz w:val="24"/>
        </w:rPr>
        <w:t>]o}]p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spez.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8270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Bilderzensur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position w:val="3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 212/17</w:t>
      </w:r>
      <w:r>
        <w:rPr>
          <w:rFonts w:ascii="Elite" w:hAnsi="Elite"/>
          <w:position w:val="3"/>
          <w:sz w:val="24"/>
        </w:rPr>
        <w:t>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1956, 9043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h</w:t>
      </w:r>
      <w:r>
        <w:rPr>
          <w:rFonts w:ascii="Courier" w:hAnsi="Courier"/>
          <w:sz w:val="24"/>
        </w:rPr>
        <w:t xml:space="preserve">ier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1956, 9044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Bilderhandel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1956, 9045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an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Erzeugnisse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1956, 9046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Bezirks- und Kreisamtsblatt</w:t>
      </w:r>
      <w:r>
        <w:rPr>
          <w:rFonts w:ascii="Elite" w:hAnsi="Elite"/>
          <w:vanish/>
          <w:sz w:val="24"/>
        </w:rPr>
        <w:t>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1956, 9047 und 9048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1925 - 1933 ;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2. Bde.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1956, 9049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Druckschrift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bekennenden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Kirche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Besch</w:t>
      </w:r>
      <w:r>
        <w:rPr>
          <w:rFonts w:ascii="Courier" w:hAnsi="Courier"/>
          <w:sz w:val="24"/>
        </w:rPr>
        <w:t xml:space="preserve">lagnahme und Einziehung, auch Druckschriften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kath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Kirche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Kommunisten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1956, 9050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Postkarten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Landkarten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1956, 9052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Verbot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Presse, Generalia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\ Generalia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position w:val="3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 xml:space="preserve">Repertorium 212/17 </w:t>
      </w:r>
      <w:r>
        <w:rPr>
          <w:rFonts w:ascii="Elite" w:hAnsi="Elite"/>
          <w:position w:val="3"/>
          <w:sz w:val="24"/>
        </w:rPr>
        <w:t>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1984, 1118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Aufsicht auf die 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1984, 1119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</w:t>
      </w:r>
      <w:r>
        <w:rPr>
          <w:rFonts w:ascii="Courier" w:hAnsi="Courier"/>
          <w:sz w:val="24"/>
        </w:rPr>
        <w:t>akatwesen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1984, 1120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allgemeine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unerwünschtes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Elite" w:hAnsi="Elite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Presse, Aufsicht auf Buchhandlungen, Buchdruckereien, lithographische Anstalten, Bildhandel, Volksschriften, Kalender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\ Aufsicht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lithographische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Anstalt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Bildhande</w:t>
      </w:r>
      <w:r>
        <w:rPr>
          <w:rFonts w:ascii="Elite" w:hAnsi="Elite"/>
          <w:sz w:val="24"/>
        </w:rPr>
        <w:t>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Abgabe 1984, 1121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1984, 1122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Kreisamtsblatt</w:t>
      </w:r>
      <w:r>
        <w:rPr>
          <w:rFonts w:ascii="Elite" w:hAnsi="Elite"/>
          <w:vanish/>
          <w:sz w:val="24"/>
        </w:rPr>
        <w:t xml:space="preserve"> &lt;Schwabach&gt;]t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Abgabe 1984, 1123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Tms Rmn" w:hAnsi="Tms Rmn"/>
          <w:sz w:val="24"/>
        </w:rPr>
        <w:t>20</w:t>
      </w:r>
      <w:r>
        <w:rPr>
          <w:rFonts w:ascii="Tms Rmn" w:hAnsi="Tms Rmn"/>
          <w:sz w:val="24"/>
        </w:rPr>
        <w:tab/>
        <w:t>BA Uffenheim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Bezirksamt Uffenheim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Bezirksamt Uffenheim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212/18</w:t>
      </w:r>
      <w:r>
        <w:rPr>
          <w:rFonts w:ascii="Tms Rmn" w:hAnsi="Tms Rmn"/>
          <w:position w:val="3"/>
          <w:sz w:val="24"/>
        </w:rPr>
        <w:t>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  <w:t>Verz. IX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Verz. IX, 1890 \ Nahrung und Erwerb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414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das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Buchbinder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Gürtler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Kürschner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Knopfmacher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-Gewerbe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1855 - 1862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Verz. XIII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Verz. XIII 1906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572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den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allgemeinen Anzeiger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betr.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1832 - 1851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sz w:val="24"/>
        </w:rPr>
        <w:t>574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Die neue bayerische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betr.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1848 - 1862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Verschiedene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Verschiedene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position w:val="3"/>
          <w:sz w:val="24"/>
        </w:rPr>
      </w:pPr>
      <w:r>
        <w:rPr>
          <w:rFonts w:ascii="Tms Rmn" w:hAnsi="Tms Rmn"/>
          <w:sz w:val="24"/>
        </w:rPr>
        <w:t>29</w:t>
      </w:r>
      <w:r>
        <w:rPr>
          <w:rFonts w:ascii="Tms Rmn" w:hAnsi="Tms Rmn"/>
          <w:sz w:val="24"/>
        </w:rPr>
        <w:tab/>
        <w:t>Repertorium 212/18</w:t>
      </w:r>
      <w:r>
        <w:rPr>
          <w:rFonts w:ascii="Tms Rmn" w:hAnsi="Tms Rmn"/>
          <w:position w:val="3"/>
          <w:sz w:val="24"/>
        </w:rPr>
        <w:t>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17. Abgabe 1929, 1940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Verbreitung einer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abergläubische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1855 - 1855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17. Abgabe 1929, 1973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Aufsicht auf die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1814 - 1861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Presse - Amtsblätter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-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Amtsblätter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position w:val="3"/>
          <w:sz w:val="24"/>
        </w:rPr>
      </w:pPr>
      <w:r>
        <w:rPr>
          <w:rFonts w:ascii="Tms Rmn" w:hAnsi="Tms Rmn"/>
          <w:sz w:val="24"/>
        </w:rPr>
        <w:t>29</w:t>
      </w:r>
      <w:r>
        <w:rPr>
          <w:rFonts w:ascii="Tms Rmn" w:hAnsi="Tms Rmn"/>
          <w:sz w:val="24"/>
        </w:rPr>
        <w:tab/>
        <w:t>Repertorium 212/18</w:t>
      </w:r>
      <w:r>
        <w:rPr>
          <w:rFonts w:ascii="Tms Rmn" w:hAnsi="Tms Rmn"/>
          <w:position w:val="3"/>
          <w:sz w:val="24"/>
        </w:rPr>
        <w:t>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18. Abgabe 1930, 1961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1 Bund Akten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Zensur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-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1914 - 1918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Verschiedene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Verschiedene Ak</w:t>
      </w:r>
      <w:r>
        <w:rPr>
          <w:rFonts w:ascii="Tms Rmn" w:hAnsi="Tms Rmn"/>
          <w:sz w:val="24"/>
        </w:rPr>
        <w:t>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18. Abgabe 1930, 2827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Aufsicht auch die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1855 - 1881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Verschiedene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Verschiedene 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position w:val="3"/>
          <w:sz w:val="24"/>
        </w:rPr>
      </w:pPr>
      <w:r>
        <w:rPr>
          <w:rFonts w:ascii="Tms Rmn" w:hAnsi="Tms Rmn"/>
          <w:sz w:val="24"/>
        </w:rPr>
        <w:t>29</w:t>
      </w:r>
      <w:r>
        <w:rPr>
          <w:rFonts w:ascii="Tms Rmn" w:hAnsi="Tms Rmn"/>
          <w:sz w:val="24"/>
        </w:rPr>
        <w:tab/>
        <w:t>Repertorium 212/18</w:t>
      </w:r>
      <w:r>
        <w:rPr>
          <w:rFonts w:ascii="Tms Rmn" w:hAnsi="Tms Rmn"/>
          <w:position w:val="3"/>
          <w:sz w:val="24"/>
        </w:rPr>
        <w:t>IV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20. Abgabe 1933, 399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Aufsicht auf die Freiheit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öffentliche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en,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Schauspiele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Volksfeste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öffentliche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Belustigungen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(Generalakt)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1811 - 1861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Titel VII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Titel VII Polizei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position w:val="3"/>
          <w:sz w:val="24"/>
        </w:rPr>
      </w:pPr>
      <w:r>
        <w:rPr>
          <w:rFonts w:ascii="Tms Rmn" w:hAnsi="Tms Rmn"/>
          <w:sz w:val="24"/>
        </w:rPr>
        <w:t>29</w:t>
      </w:r>
      <w:r>
        <w:rPr>
          <w:rFonts w:ascii="Tms Rmn" w:hAnsi="Tms Rmn"/>
          <w:sz w:val="24"/>
        </w:rPr>
        <w:tab/>
        <w:t>Repertorium 212/18</w:t>
      </w:r>
      <w:r>
        <w:rPr>
          <w:rFonts w:ascii="Tms Rmn" w:hAnsi="Tms Rmn"/>
          <w:position w:val="3"/>
          <w:sz w:val="24"/>
        </w:rPr>
        <w:t>VII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21. Abgabe 1956, 2025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Verbreitung von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en und </w:t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Verein ernster Bibelforsch</w:t>
      </w:r>
      <w:r>
        <w:rPr>
          <w:rFonts w:ascii="Tms Rmn" w:hAnsi="Tms Rmn"/>
          <w:sz w:val="24"/>
        </w:rPr>
        <w:t>er</w:t>
      </w:r>
      <w:r>
        <w:rPr>
          <w:rFonts w:ascii="Tms Rmn" w:hAnsi="Tms Rmn"/>
          <w:vanish/>
          <w:sz w:val="24"/>
        </w:rPr>
        <w:t>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1923 - 1951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Generalakten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Generalakten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position w:val="3"/>
          <w:sz w:val="24"/>
        </w:rPr>
      </w:pPr>
      <w:r>
        <w:rPr>
          <w:rFonts w:ascii="Tms Rmn" w:hAnsi="Tms Rmn"/>
          <w:sz w:val="24"/>
        </w:rPr>
        <w:t>29</w:t>
      </w:r>
      <w:r>
        <w:rPr>
          <w:rFonts w:ascii="Tms Rmn" w:hAnsi="Tms Rmn"/>
          <w:sz w:val="24"/>
        </w:rPr>
        <w:tab/>
        <w:t>Repertorium 212/18</w:t>
      </w:r>
      <w:r>
        <w:rPr>
          <w:rFonts w:ascii="Tms Rmn" w:hAnsi="Tms Rmn"/>
          <w:position w:val="3"/>
          <w:sz w:val="24"/>
        </w:rPr>
        <w:t>VIII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Abgabe 1970, 169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Anschaffung von Werken für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Bibliothek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en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Unterrichtsanstalt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1900 - 1946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Abgabe 1970, 294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Bekämpfung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unzüchtige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1911 - 1953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Spezialakten, Tit. XVI., Abt. F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Spezialakten \ Tit. XVI., Abt. F. Presse und Bilder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Abgabe 1970, 1697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Schutz gegen den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Mißbrauch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1849 - 1943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Abgabe 1970, 1698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Pressewesen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1840 - 1951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</w: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Abgabe 1970, 1700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Aufsicht über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Buchhandlung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en,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Buchdruckerei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en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1848 - 1954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Abgabe 1970, 1701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Die Einlieferung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Pflichtexemplar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1884 - 1936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Abgabe 1970, 1702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Die Beaufsichtigung des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Kolportagehandel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1896 - 1935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Abgabe 1970, 1703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unbefugter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Bilderhandel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1907 - 1947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LRA Weißenburg Abgabe 1955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Landratsamt Weißenburg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Landratsamt Weißenburg Abgabe 1955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212/19</w:t>
      </w:r>
      <w:r>
        <w:rPr>
          <w:rFonts w:ascii="Tms Rmn" w:hAnsi="Tms Rmn"/>
          <w:position w:val="3"/>
          <w:sz w:val="24"/>
        </w:rPr>
        <w:t>V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1509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Einführung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Bezirksamtsblätter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</w:t>
      </w:r>
      <w:r>
        <w:rPr>
          <w:rFonts w:ascii="Tms Rmn" w:hAnsi="Tms Rmn"/>
          <w:sz w:val="24"/>
        </w:rPr>
        <w:t>862 - 1919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1510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Veränderungen und Zugänge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Zeitung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en, Schriften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Redakteur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1864 - 1934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1511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Verkauf von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en im Umherziehen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auf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Bahnhöfe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1890 - 1926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1512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Zensur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1811 - 1931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Polizeidirektion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Polizeidirektion Nürnberg-Fürth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Polizeidirektion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218/1</w:t>
      </w:r>
      <w:r>
        <w:rPr>
          <w:rFonts w:ascii="Tms Rmn" w:hAnsi="Tms Rmn"/>
          <w:position w:val="3"/>
          <w:sz w:val="24"/>
        </w:rPr>
        <w:t>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  <w:t>Konfessionelle Angelegenheiten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Konfessionelle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Angelegenheiten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Kirchenfeindliche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Propaganda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(m</w:t>
      </w:r>
      <w:r>
        <w:rPr>
          <w:rFonts w:ascii="Tms Rmn" w:hAnsi="Tms Rmn"/>
          <w:sz w:val="24"/>
        </w:rPr>
        <w:t>it Druckschriften)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1920 - 1921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301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Sammlungen;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Vertrieb von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(</w:t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7-Tage Adventisten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Bund der Christl. Arbeitsinvaliden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>, Witwen und Waisen)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1925 - 1933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polit. Ereignisse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politische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Ereignisse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535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über den 3. Aufstand in Oberschlesien (Mai - Juni)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536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Gedruckte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Denkschrift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über die Märzunruhen im Jahre 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Pressewesen (auch Plakatwesen, Pressestimmen über die Polizei, ausl. Druckschriften)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Pressewesen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(auch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Plakatwesen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Pressestimmen über die Polizei,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ausl.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en)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648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Beaufsichtigung der Presse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1847 - 1862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650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"</w:t>
      </w:r>
      <w:r>
        <w:rPr>
          <w:rFonts w:ascii="Tms Rmn" w:hAnsi="Tms Rmn"/>
          <w:vanish/>
          <w:sz w:val="24"/>
        </w:rPr>
        <w:t>t[1{</w:t>
      </w:r>
      <w:r>
        <w:rPr>
          <w:rFonts w:ascii="Tms Rmn" w:hAnsi="Tms Rmn"/>
          <w:sz w:val="24"/>
        </w:rPr>
        <w:t>Die junge Menschheit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",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Zeitschrift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>: Nr. 5 April 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652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Beschlagnahme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ausländische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en (mit Beilagen)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02.1933 ; 06.1934 - 09.1934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784 - 937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Politische Berichte der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Polizeidirektion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Darin vereinzelt etwas zu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Buchhandel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1925 - 1932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Volksschullehrerseminar Schwabach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Volksschullehrerseminar Schwabach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245</w:t>
      </w:r>
      <w:r>
        <w:rPr>
          <w:rFonts w:ascii="Tms Rmn" w:hAnsi="Tms Rmn"/>
          <w:position w:val="3"/>
          <w:sz w:val="24"/>
        </w:rPr>
        <w:t>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25</w:t>
      </w:r>
      <w:r>
        <w:rPr>
          <w:rFonts w:ascii="Tms Rmn" w:hAnsi="Tms Rmn"/>
          <w:sz w:val="24"/>
        </w:rPr>
        <w:tab/>
        <w:t>dieser Bestand liegt in Lichtenau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  <w:t>Lehrbücher, Lehrmittel, Stundenpläne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Lehrbücher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Lehrmittel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, Stundenpläne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Lehrbücher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sonstige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Lehrmittel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. Die im Seminar in Schwabach benützten oder einzuführenden Lehrbücher - Die unter der Jugend überhandnehmende Kurzsichtigkeit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1843 - 1849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Bibliothek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Bibliothek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Bibliothek. Verzeichnis der </w:t>
      </w:r>
      <w:r>
        <w:rPr>
          <w:rFonts w:ascii="Tms Rmn" w:hAnsi="Tms Rmn"/>
          <w:vanish/>
          <w:sz w:val="24"/>
        </w:rPr>
        <w:t>s[1{</w:t>
      </w:r>
      <w:r>
        <w:rPr>
          <w:rFonts w:ascii="Tms Rmn" w:hAnsi="Tms Rmn"/>
          <w:sz w:val="24"/>
        </w:rPr>
        <w:t>Bücher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Bibliothek</w:t>
      </w:r>
      <w:r>
        <w:rPr>
          <w:rFonts w:ascii="Tms Rmn" w:hAnsi="Tms Rmn"/>
          <w:vanish/>
          <w:sz w:val="24"/>
        </w:rPr>
        <w:t>]</w:t>
      </w:r>
      <w:r>
        <w:rPr>
          <w:rFonts w:ascii="Tms Rmn" w:hAnsi="Tms Rmn"/>
          <w:vanish/>
          <w:sz w:val="24"/>
        </w:rPr>
        <w:t>s</w:t>
      </w:r>
      <w:r>
        <w:rPr>
          <w:rFonts w:ascii="Tms Rmn" w:hAnsi="Tms Rmn"/>
          <w:sz w:val="24"/>
        </w:rPr>
        <w:t xml:space="preserve"> -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Rechnungen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über gelieferte Bücher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1843 - 1845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243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Bibliothek. Verzeichnisbestellter und zu bestellender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- Rechnungen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1861 - 1875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244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Bibliothek. Verzeichnis -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von der Regierung empfohlenene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-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Lehrerbibliothek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1875 - 1925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245 und 246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Literarisches.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Bücheranpreisungen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-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Begutachtung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literarische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Erscheinungen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1854 - 1865 ; 1865 - 1877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247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Literarisches.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Begutachtung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1870 - 1912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248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Zeitu</w:t>
      </w:r>
      <w:r>
        <w:rPr>
          <w:rFonts w:ascii="Tms Rmn" w:hAnsi="Tms Rmn"/>
          <w:sz w:val="24"/>
        </w:rPr>
        <w:t>ngslesen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1848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>. Rundfragen bei verschiedenen Seminarien, ob und welche Zeitung von den Seminaristen gelesen werden dürfen - Regierung für bestimmte Zeitungen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Verschiedenes - Wanderungen - Konzerte - Presse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Verschiedenes - Wanderungen - Konzerte - Presse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256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Regie: u.a. Haltung der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Neue Münchner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" auf Regiekasse 1853 ; Einrückung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amtlicher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Bekanntmachung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en in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öffentliche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Blätter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1854 : Vergabe von Druckaufträgen an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tariftreue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Druckerei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en 1</w:t>
      </w:r>
      <w:r>
        <w:rPr>
          <w:rFonts w:ascii="Tms Rmn" w:hAnsi="Tms Rmn"/>
          <w:sz w:val="24"/>
        </w:rPr>
        <w:t>905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1853 - 1917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Hans-Sachs-Gymnasium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Hans-Sachs-Gymnasium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245</w:t>
      </w:r>
      <w:r>
        <w:rPr>
          <w:rFonts w:ascii="Tms Rmn" w:hAnsi="Tms Rmn"/>
          <w:position w:val="3"/>
          <w:sz w:val="24"/>
        </w:rPr>
        <w:t>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Lehrmittel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insbesondere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Lehrbücher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1905 - 1954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Gymnasium Carolinum,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Gymnasium Carolinum,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245/6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  <w:t>Lehrmittel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Lehrmittel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1311 und 1312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Die zum Gebrauch freigegebenen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Schulbücher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1838 - 1870 ; 1871 - 1912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1314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evangelischer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Religionsunterricht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Lehrbücher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1910 - 1918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1317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Eingeführte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Lehrbüche</w:t>
      </w:r>
      <w:r>
        <w:rPr>
          <w:rFonts w:ascii="Tms Rmn" w:hAnsi="Tms Rmn"/>
          <w:sz w:val="24"/>
        </w:rPr>
        <w:t>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sowie Firmenangebote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1953 - 1957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1318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Bücherverzeichnisse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nach einzelnen Schulfächern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Bibliothekswesen, Lehrerbibliothek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Bibliothekswesen \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Lehrerbibliothek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 xml:space="preserve">1330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Büchergeschenke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1796 - 1898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1331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Bestandsverzeichniss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e, Aufstellungen über Anschaffungen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1800 - 1913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1333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Bücherzugänge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Abgänge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1886 - 1901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Schülerbibliothek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Schülerbibliothek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1339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Bücheranschaffungen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u.a.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1826 - 1885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1340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Zum Ankauf empfohle</w:t>
      </w:r>
      <w:r>
        <w:rPr>
          <w:rFonts w:ascii="Tms Rmn" w:hAnsi="Tms Rmn"/>
          <w:sz w:val="24"/>
        </w:rPr>
        <w:t>ne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Bücher und Schriften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1834 - 1883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Rechnungen für Anschaffungen, Aufstellungen über die Schülerbeiträge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1863 - 1911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Angebote, Übereignungen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Ankauf von Büchern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, u.a.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1948 - 1962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1346 und 1347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Rechungen verschiedener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Buchhandlung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en über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gelieferte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Bücher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1877 - 1898 ; 1921 - 1935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LG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Landgericht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Landgericht Ansbach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279/1</w:t>
      </w:r>
      <w:r>
        <w:rPr>
          <w:rFonts w:ascii="Tms Rmn" w:hAnsi="Tms Rmn"/>
          <w:position w:val="3"/>
          <w:sz w:val="24"/>
        </w:rPr>
        <w:t>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  <w:t>Strafgericht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Strafgericht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Anklage gegen den </w:t>
      </w:r>
      <w:r>
        <w:rPr>
          <w:rFonts w:ascii="Tms Rmn" w:hAnsi="Tms Rmn"/>
          <w:vanish/>
          <w:sz w:val="24"/>
        </w:rPr>
        <w:t>p[5{s[</w:t>
      </w:r>
      <w:r>
        <w:rPr>
          <w:rFonts w:ascii="Tms Rmn" w:hAnsi="Tms Rmn"/>
          <w:sz w:val="24"/>
        </w:rPr>
        <w:t>Redakteur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Eduard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Schnug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Ansbach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wegen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unbefugten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Nachdruck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s einer Novelle des Premierleutnants a.D.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Heinrich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Barnikel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Würzburg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>, die unter dem Pseudonym "Heinrich von Selbitz" erschienen war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1891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Anklage gegen </w:t>
      </w:r>
      <w:r>
        <w:rPr>
          <w:rFonts w:ascii="Tms Rmn" w:hAnsi="Tms Rmn"/>
          <w:vanish/>
          <w:sz w:val="24"/>
        </w:rPr>
        <w:t>p[4{</w:t>
      </w:r>
      <w:r>
        <w:rPr>
          <w:rFonts w:ascii="Tms Rmn" w:hAnsi="Tms Rmn"/>
          <w:sz w:val="24"/>
        </w:rPr>
        <w:t>Dr.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C.L.H.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Matthäus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</w:t>
      </w:r>
      <w:r>
        <w:rPr>
          <w:rFonts w:ascii="Tms Rmn" w:hAnsi="Tms Rmn"/>
          <w:sz w:val="24"/>
        </w:rPr>
        <w:t>Rgg. Rat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München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Hermann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Krauß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Eugen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Brügel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, Leiter des Geschäfts und Vertreter der Firma Brügel in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Ansbach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wegen Vergehens des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Nachdruck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1892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Regie und Gebü</w:t>
      </w:r>
      <w:r>
        <w:rPr>
          <w:rFonts w:ascii="Tms Rmn" w:hAnsi="Tms Rmn"/>
          <w:sz w:val="24"/>
        </w:rPr>
        <w:t>hrenwesen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Regie und Gebührenwesen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1846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Bd. II.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Anschaffung und Ankauf von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Bilder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n,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n, Gerätschaften usw., die im Inventar aufzunehmen sind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1848 - 1869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1847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Insertionsgebühren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im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Korrespondenten von und für Deutschland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>"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1855 - 1868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1848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Korrespondenz mit den Redaktionen des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Mittelfr. Kreis-Amtsblattes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Ansbach</w:t>
      </w:r>
      <w:r>
        <w:rPr>
          <w:rFonts w:ascii="Tms Rmn" w:hAnsi="Tms Rmn"/>
          <w:vanish/>
          <w:sz w:val="24"/>
        </w:rPr>
        <w:t>]o]t</w:t>
      </w:r>
      <w:r>
        <w:rPr>
          <w:rFonts w:ascii="Tms Rmn" w:hAnsi="Tms Rmn"/>
          <w:sz w:val="24"/>
        </w:rPr>
        <w:t xml:space="preserve">, der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Fränkischen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(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Ansbacher Morgenblatt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) u. der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Bayerischen Zeitung (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München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>)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hauptsächlich betr.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Insertionsgebüh</w:t>
      </w:r>
      <w:r>
        <w:rPr>
          <w:rFonts w:ascii="Tms Rmn" w:hAnsi="Tms Rmn"/>
          <w:sz w:val="24"/>
        </w:rPr>
        <w:t>ren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1862 - 1869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III. Strafakten, 3.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III. Strafakten \ 3. kgl. Kreis- und Stadtgericht Ansbach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2034b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Untersuchung gegen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Thumser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Michael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ehem k.b. Hauptmann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, wegen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Pressvergehen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intus: 1.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Uriasbrief an Dr. Sudelbach. Ein Beitrag zur Beantwortung dessen Sendschreibens an S. Hochwürden Dr. Claus Harms in der Sache Schleswig Holsteins. Von German (Nürnberg 1851) (Druck 35 Seiten)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; 2.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Gebt Acht! oder die zweite Theilung Deutschlands. Von German (Nür</w:t>
      </w:r>
      <w:r>
        <w:rPr>
          <w:rFonts w:ascii="Tms Rmn" w:hAnsi="Tms Rmn"/>
          <w:sz w:val="24"/>
        </w:rPr>
        <w:t>nberg 1852) (31 Seiten)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; 3. Erklärung des beabschiedeten schleswig-holsteinschen Hauptmanns und quittierten kgl. bair. Oberleutnants Joh. Michael Thumser aus Hof in Berteff gesetzwidriger Beschlagnahmen von Druckschriften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1853 - 1861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Landgericht Eichstätt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Landgericht Eichstätt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279</w:t>
      </w:r>
      <w:r>
        <w:rPr>
          <w:rFonts w:ascii="Tms Rmn" w:hAnsi="Tms Rmn"/>
          <w:position w:val="3"/>
          <w:sz w:val="24"/>
        </w:rPr>
        <w:t>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997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Sander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Matthäus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</w:t>
      </w:r>
      <w:r>
        <w:rPr>
          <w:rFonts w:ascii="Tms Rmn" w:hAnsi="Tms Rmn"/>
          <w:sz w:val="24"/>
        </w:rPr>
        <w:t>Hilfsarbeiter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Scheigl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Josef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5{</w:t>
      </w:r>
      <w:r>
        <w:rPr>
          <w:rFonts w:ascii="Tms Rmn" w:hAnsi="Tms Rmn"/>
          <w:sz w:val="24"/>
        </w:rPr>
        <w:t>Bauhilfsarbeiter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beide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Eichstätt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, weg. Verteilung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verbotene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Flugblätte</w:t>
      </w:r>
      <w:r>
        <w:rPr>
          <w:rFonts w:ascii="Tms Rmn" w:hAnsi="Tms Rmn"/>
          <w:vanish/>
          <w:sz w:val="24"/>
        </w:rPr>
        <w:t>r}]s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intus: Flugblätt</w:t>
      </w:r>
      <w:r>
        <w:rPr>
          <w:rFonts w:ascii="Tms Rmn" w:hAnsi="Tms Rmn"/>
          <w:sz w:val="24"/>
        </w:rPr>
        <w:t>er: 1.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Mord wird täglich von den Faschisten begangen! Millionen junge und erwachsene Arbeiter, Beamte, Angestellte und Kleinbauern müssen am Anti-Faszistentag - 29. Juli - wuchtig ihre Stimme dagegen erheben!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>" (Kommunistische Jugend Deutschlands); Druck Friedrichstadt-Druckerei Berlin (3 Exemplare) ; 2.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Nur der Kommunismus kann uns retten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", mit Sowjetstern (10 Exemplare) ; 3. "Appell an die Demokratie nützt nichts gegenüber den Mordtaten der Faschisten! Nur die geschlossene Abwehrfront der jungen </w:t>
      </w:r>
      <w:r>
        <w:rPr>
          <w:rFonts w:ascii="Tms Rmn" w:hAnsi="Tms Rmn"/>
          <w:sz w:val="24"/>
        </w:rPr>
        <w:t>und erwachsenen Arbeiterschaft macht dem offenen Treiben der Faschisten ein Ende!" (KJD KPD); Druck Friedrichstadt-Druckerei, Berlin (10 Exemplare)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1823 - 1925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998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Strobl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Alois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Sandner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Mathias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, beide Arbeiter,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Reber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Karl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Installateur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, sämmtlich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Eichstätt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weg. Verbreitung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verbotene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Flugblätter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intus: I. Flugblätter: 1. "Deutschland in Not! Wer kann es retten? An den arbeitenden Mittelstand! An die Beamten und Bauern Deutschlands!" (Zent</w:t>
      </w:r>
      <w:r>
        <w:rPr>
          <w:rFonts w:ascii="Tms Rmn" w:hAnsi="Tms Rmn"/>
          <w:sz w:val="24"/>
        </w:rPr>
        <w:t>rale der KPD, Sektion der Kommunistischen Internationale); Druck: Neue Zeitung GmbH Jena (doppelseitig) (25 Exemplare) ; 2. "An die sozialdemokratischen Arbeiter!" (KPD), Berlin, den 13. September 1923; verantwortlich O.Geschke, Berlin, Druck: Friedrichstadt-Druckerei, Berlin (doppelseitig) (3 Exemplare) ; 3. Aufruf der deutschen Liga für Menschenrechte e.V. an Abegordnete und Funktionäre der republikanisch-demokratischen Parteien, an die Vorstände der republikanisch-pazifistischen Organisationen und an ihr</w:t>
      </w:r>
      <w:r>
        <w:rPr>
          <w:rFonts w:ascii="Tms Rmn" w:hAnsi="Tms Rmn"/>
          <w:sz w:val="24"/>
        </w:rPr>
        <w:t>e Mitglieder, an den Reichskanzeler Telegramme zu senden wegen der Aufnahme Deutschlands an den Völkerbund (doppelseitig); Druck: Maurer und Dimmick, Berlin ; 4. Werbeblatt der deutschen Liga für Menschenrechte e.V. (mit Programm, Aufnahmebedingungen, Satzung und Tätigkeitsbericht); Druck (8 Seiten) ; 5. "Die neueste Mode für die Lebewelt!!!! Zum Sarg langt nicht das Sterbegeld!/Da haben sie's in Rußland fein/Dort kommst ins Massengrab hinein!/Drin schläft der Bolschewist so gut./Drum Proletarier seid auf d</w:t>
      </w:r>
      <w:r>
        <w:rPr>
          <w:rFonts w:ascii="Tms Rmn" w:hAnsi="Tms Rmn"/>
          <w:sz w:val="24"/>
        </w:rPr>
        <w:t xml:space="preserve">er Hut/ vor der Reaktion!" (Rückseite:) "Dumm, timmer am timmsten/Der heim, der treibt's am, schlimmsten./Der Auer mit dem Rosenstrauß, der/weiß nicht mehr wo ein noch aus./ Der Sänger - na mir wars genug/ Jedoch, das ist des Sängrs Flug,/wer einmal lügt, dem glaubt man/nicht- /Ja wenn der Lerchenfeld halt spricht:/Übers bayerische Reservatrecht!/Da gehts warm her -" (doppelseitig) ; 6. "Hundertschaften-Lied." Gedichtet und komponiert von Mailänder Arbeitern während der Fabrikbesetzung 1920. Deutscher Text </w:t>
      </w:r>
      <w:r>
        <w:rPr>
          <w:rFonts w:ascii="Tms Rmn" w:hAnsi="Tms Rmn"/>
          <w:sz w:val="24"/>
        </w:rPr>
        <w:t>von B.Z. Randleiste: Arbeiter mit Waffen und Fahnen (gegen Faschismus, gegen Kriegsgefahr) Auf Rückseite Hinweis auf die zum Antifaschistentag am 29. Juli erscheinende Bildzeitung "Kampf gegen Terror und Faschismus". Druck: G. Sieber und Söhne, Berlin-Schöneberg (1 Exemplar) ; 7. Rundschreiben Nr. 3 der KPD, Bezirk Nordbayern, Nürnberg, 16. Mai 1923 (für die Bezirksleitung, i.A: John Meyer) (4 Seiten) ; II. Maschinenschriftliche Rundschreiben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1923 - 1924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1000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Ferstl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Hermann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Architekt</w:t>
      </w:r>
      <w:r>
        <w:rPr>
          <w:rFonts w:ascii="Tms Rmn" w:hAnsi="Tms Rmn"/>
          <w:vanish/>
          <w:sz w:val="24"/>
        </w:rPr>
        <w:t>]s}]p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Kempsky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Heinrich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Kaufmann</w:t>
      </w:r>
      <w:r>
        <w:rPr>
          <w:rFonts w:ascii="Tms Rmn" w:hAnsi="Tms Rmn"/>
          <w:vanish/>
          <w:sz w:val="24"/>
        </w:rPr>
        <w:t>]s}]p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Tomförde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Karl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Kaufmann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, sämtlich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Neumarkt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, Mitglieder der </w:t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NSDAP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 xml:space="preserve">, weg. Vergehens gegen den Ausnahmezustand, einer Übertretung des verbotenen Waffentragens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Verbreitung von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Flugschrift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anläßlich des Hitlerputsches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intus: 1. Flugblatt "Sonderausgabe! Die weisse Fahne, Nürnberg im November 1923. Die Wahrheit!" (verantwortlicher Schriftleiter: Paul Rings, Nürnberg); Druck ; 2. Korrespondenz 1933 - 1936, u.a. mit d</w:t>
      </w:r>
      <w:r>
        <w:rPr>
          <w:rFonts w:ascii="Tms Rmn" w:hAnsi="Tms Rmn"/>
          <w:sz w:val="24"/>
        </w:rPr>
        <w:t>em Sonderkommissar des Obersten SA-Führers beim Bezirksgericht Beilngries sowie Tomförder weg. Akteneinsicht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1923 - 1925 ; (1933 - 1936)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LG Eichstätt, Staatsanwaltschaft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Landgericht Eichstätt, Staatsanwaltschaft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279/2 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B 1334/34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Löffelholz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Wilhelm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verbotene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Flugblattverteilung</w:t>
      </w:r>
      <w:r>
        <w:rPr>
          <w:rFonts w:ascii="Tms Rmn" w:hAnsi="Tms Rmn"/>
          <w:vanish/>
          <w:sz w:val="24"/>
        </w:rPr>
        <w:t>}]s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1934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2 Js 274/36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Schweiger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Josef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. Tatbestand: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Pressegesetz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1936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3 Js311/38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unbekannt. Tatbestand: Verbreitung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unzüchtige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1938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LG 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Landgericht 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Landgericht 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279/3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141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Klage gegen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Beck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Hermann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Schumacher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und Genossen wegen Verteilung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verbotene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sozialdemokratische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1882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145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Klage gegen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Wiemann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Karl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</w:t>
      </w:r>
      <w:r>
        <w:rPr>
          <w:rFonts w:ascii="Tms Rmn" w:hAnsi="Tms Rmn"/>
          <w:sz w:val="24"/>
        </w:rPr>
        <w:t>Schreiner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Fürth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wegen Verbreitung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sozialdemokratische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Schrift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1886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LG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Landgericht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Landgericht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279/4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542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Acta</w:t>
      </w:r>
      <w:r>
        <w:rPr>
          <w:rFonts w:ascii="Tms Rmn" w:hAnsi="Tms Rmn"/>
          <w:sz w:val="24"/>
        </w:rPr>
        <w:t xml:space="preserve"> des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k. bayerischen Kreis- und Stadtgericht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es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 in Sachen den </w:t>
      </w:r>
      <w:r>
        <w:rPr>
          <w:rFonts w:ascii="Tms Rmn" w:hAnsi="Tms Rmn"/>
          <w:vanish/>
          <w:sz w:val="24"/>
        </w:rPr>
        <w:t>p[5{s[</w:t>
      </w:r>
      <w:r>
        <w:rPr>
          <w:rFonts w:ascii="Tms Rmn" w:hAnsi="Tms Rmn"/>
          <w:sz w:val="24"/>
        </w:rPr>
        <w:t>Apotheker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s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Kraus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Ebermannstadt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p[5{s[</w:t>
      </w:r>
      <w:r>
        <w:rPr>
          <w:rFonts w:ascii="Tms Rmn" w:hAnsi="Tms Rmn"/>
          <w:sz w:val="24"/>
        </w:rPr>
        <w:t>Redakteur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s </w:t>
      </w:r>
      <w:r>
        <w:rPr>
          <w:rFonts w:ascii="Tms Rmn" w:hAnsi="Tms Rmn"/>
          <w:vanish/>
          <w:sz w:val="24"/>
        </w:rPr>
        <w:t>4{</w:t>
      </w:r>
      <w:r>
        <w:rPr>
          <w:rFonts w:ascii="Tms Rmn" w:hAnsi="Tms Rmn"/>
          <w:sz w:val="24"/>
        </w:rPr>
        <w:t>Dr.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Feust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, Untersuchung wegen Anpreisung des sog. Waldwollöls in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öffentliche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Blätter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1853 - 1854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543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Acta des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k. bayerischen Kreis- und Stadtgerichtes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 Untersuchung wider </w:t>
      </w:r>
      <w:r>
        <w:rPr>
          <w:rFonts w:ascii="Tms Rmn" w:hAnsi="Tms Rmn"/>
          <w:vanish/>
          <w:sz w:val="24"/>
        </w:rPr>
        <w:t>p[5{s[</w:t>
      </w:r>
      <w:r>
        <w:rPr>
          <w:rFonts w:ascii="Tms Rmn" w:hAnsi="Tms Rmn"/>
          <w:sz w:val="24"/>
        </w:rPr>
        <w:t>Apotheker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Friedrich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zu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St. Johannis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wegen Anpreisung von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Arzneien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Geheimmitte</w:t>
      </w:r>
      <w:r>
        <w:rPr>
          <w:rFonts w:ascii="Tms Rmn" w:hAnsi="Tms Rmn"/>
          <w:sz w:val="24"/>
        </w:rPr>
        <w:t>ln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öffentliche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Blätter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1853 - 1854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544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Acta des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k. bayerischen Kreis- und Stadtgerichtes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 Untersuchung gegen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Wilhelm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Tümmel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Redakteur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des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Fränkischen Kurier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exempl. wegen Anpreisung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Odentine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(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Zahnseife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1853 - 1854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546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Untersuchungsakten des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Kgl. bayerischen Bezirksgerichts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 wegen Beleidigung des </w:t>
      </w:r>
      <w:r>
        <w:rPr>
          <w:rFonts w:ascii="Tms Rmn" w:hAnsi="Tms Rmn"/>
          <w:vanish/>
          <w:sz w:val="24"/>
        </w:rPr>
        <w:t>p[5{</w:t>
      </w:r>
      <w:r>
        <w:rPr>
          <w:rFonts w:ascii="Tms Rmn" w:hAnsi="Tms Rmn"/>
          <w:sz w:val="24"/>
        </w:rPr>
        <w:t>Reichskanzler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s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Fürsten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8{</w:t>
      </w:r>
      <w:r>
        <w:rPr>
          <w:rFonts w:ascii="Tms Rmn" w:hAnsi="Tms Rmn"/>
          <w:sz w:val="24"/>
        </w:rPr>
        <w:t>von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Bismark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Berlin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durch die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Presse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gegen </w:t>
      </w:r>
      <w:r>
        <w:rPr>
          <w:rFonts w:ascii="Tms Rmn" w:hAnsi="Tms Rmn"/>
          <w:vanish/>
          <w:sz w:val="24"/>
        </w:rPr>
        <w:t>p[5{s[</w:t>
      </w:r>
      <w:r>
        <w:rPr>
          <w:rFonts w:ascii="Tms Rmn" w:hAnsi="Tms Rmn"/>
          <w:sz w:val="24"/>
        </w:rPr>
        <w:t>Buchdruckereibesitzer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Wilhelm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Tümmel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Baptist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Cantor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dessen Redakteur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StAnw.b.d. LG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Staatsanwaltschaft beim Landgericht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Staatsanwaltschaft beim Landgericht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 279/4s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25</w:t>
      </w:r>
      <w:r>
        <w:rPr>
          <w:rFonts w:ascii="Tms Rmn" w:hAnsi="Tms Rmn"/>
          <w:sz w:val="24"/>
        </w:rPr>
        <w:tab/>
        <w:t>wird neuverzeichnet beim nächsten Besuch nochmal nachfragen ; Referentin: Frau Bauerschäfer: neue Bestände: Stanw.b.d.LG Nürnberg -Fürth, Eigest. Verfahren. LG Nbg.-Fürth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  <w:t>Kirchenkampf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Kirchenkampf</w:t>
      </w:r>
      <w:r>
        <w:rPr>
          <w:rFonts w:ascii="Tms Rmn" w:hAnsi="Tms Rmn"/>
          <w:vanish/>
          <w:sz w:val="24"/>
        </w:rPr>
        <w:t>]s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f, Nr. 103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Bücherverbot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Anpreisung eines nach der Verordnung v. 4.II.1933 für Bayern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verbotene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Buch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es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Die Gefährdung des Christentums durch Rassenwahn und Judenverfolgung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>" (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Vita Nova Verlag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Luzern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) durch die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katholische Vereinsbuchhandlung Unitas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Nürnberg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 durch einen Prospekt des Verlages (liegt bei)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1935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Handelsappellationsgericht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Handelsappellationsgericht Nürnberg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Handelsappellationsgericht Nürnberg Prozessakten (Sachverhalte)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23</w:t>
      </w:r>
      <w:r>
        <w:rPr>
          <w:rFonts w:ascii="Tms Rmn" w:hAnsi="Tms Rmn"/>
          <w:sz w:val="24"/>
        </w:rPr>
        <w:tab/>
        <w:t>1870 - 1875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Repertorium</w:t>
      </w:r>
      <w:r>
        <w:rPr>
          <w:rFonts w:ascii="Tms Rmn" w:hAnsi="Tms Rmn"/>
          <w:sz w:val="24"/>
        </w:rPr>
        <w:t xml:space="preserve"> 280/2d 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327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66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Daube G.L.Cie, Annocenexpedition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Frankfurt am Main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 ./.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Reichel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Gustav Adolf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Buchdrucker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Augsburg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wegen Geld-Forderung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1871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873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 xml:space="preserve">Monke A. $ Comp., Verlagsbuchhandlung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Wandsbeck</w:t>
      </w:r>
      <w:r>
        <w:rPr>
          <w:rFonts w:ascii="Tms Rmn" w:hAnsi="Tms Rmn"/>
          <w:vanish/>
          <w:sz w:val="24"/>
        </w:rPr>
        <w:t>]o]k</w:t>
      </w:r>
      <w:r>
        <w:rPr>
          <w:rFonts w:ascii="Tms Rmn" w:hAnsi="Tms Rmn"/>
          <w:sz w:val="24"/>
        </w:rPr>
        <w:t xml:space="preserve"> ./. </w:t>
      </w:r>
      <w:r>
        <w:rPr>
          <w:rFonts w:ascii="Tms Rmn" w:hAnsi="Tms Rmn"/>
          <w:vanish/>
          <w:sz w:val="24"/>
        </w:rPr>
        <w:t>p[1{</w:t>
      </w:r>
      <w:r>
        <w:rPr>
          <w:rFonts w:ascii="Tms Rmn" w:hAnsi="Tms Rmn"/>
          <w:sz w:val="24"/>
        </w:rPr>
        <w:t>Halbig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Franz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5{s[</w:t>
      </w:r>
      <w:r>
        <w:rPr>
          <w:rFonts w:ascii="Tms Rmn" w:hAnsi="Tms Rmn"/>
          <w:sz w:val="24"/>
        </w:rPr>
        <w:t>Buchhändler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Miltenberg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 wegen Vertragserfüllung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 xml:space="preserve">Ms Hist. Fallmerayer 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Nachlaß von Johann Philipp Fallmerayer (Publizist, Orientalist, Politiker, * 10.12.1790 - 26.4.1861)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Rep. D 12/1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25</w:t>
      </w:r>
      <w:r>
        <w:rPr>
          <w:rFonts w:ascii="Tms Rmn" w:hAnsi="Tms Rmn"/>
          <w:sz w:val="24"/>
        </w:rPr>
        <w:tab/>
        <w:t>Umf</w:t>
      </w:r>
      <w:r>
        <w:rPr>
          <w:rFonts w:ascii="Tms Rmn" w:hAnsi="Tms Rmn"/>
          <w:sz w:val="24"/>
        </w:rPr>
        <w:t>angreicher Nachlaß mit Manuskripten, Rezensionen und Korrespondenzen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Nr. 648/22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Verschiedene gedruckte und handschriftliche rezensionen von Fallmerayrs "Geschichte des Kaiserthums von Trapezunt</w:t>
      </w:r>
      <w:r>
        <w:rPr>
          <w:rFonts w:ascii="Tms Rmn" w:hAnsi="Tms Rmn"/>
          <w:smallCaps/>
          <w:sz w:val="24"/>
        </w:rPr>
        <w:t xml:space="preserve">", </w:t>
      </w:r>
      <w:r>
        <w:rPr>
          <w:rFonts w:ascii="Tms Rmn" w:hAnsi="Tms Rmn"/>
          <w:sz w:val="24"/>
        </w:rPr>
        <w:t>der von der kgl. dänischen Gesellschaft der Wissenschaften zu Kopenhagen mit Auszeichnung gekrönten Preisschrift v. 1827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o. J.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648/23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Eigenhändige von G.M.Thomas ergänzte Zusammenstellung von Fallmerayers Aufsätzen in der Augsburger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Allgemeine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" von 1839 - 1860 (7 S.) </w:t>
      </w:r>
      <w:r>
        <w:rPr>
          <w:rFonts w:ascii="Tms Rmn" w:hAnsi="Tms Rmn"/>
          <w:sz w:val="24"/>
        </w:rPr>
        <w:t>+ Zerstreute Aufsätze vom Jahre 1839 - 1860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1839 - 1860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648/24 und 25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Konzepte von Fallmerayers Aufsätzen für die Augsburger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Allgemeine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>" u.a. I. und II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1839 - 1849 ; 1850 - 1860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648/26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Fallmerayers "Byzantinische Correspondenz 1840/41" nach den Originalkonzepten von G.M. Thomas druckreif fertiggesellt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1840 - 1841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 xml:space="preserve">Von diesen sind 3 (Nr. 9, 11, 12) unbekannt, weil sie von der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Allgemeinen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>" zurückgewiesen, andere aber dort vielfach verstümmelt wiedergeg</w:t>
      </w:r>
      <w:r>
        <w:rPr>
          <w:rFonts w:ascii="Tms Rmn" w:hAnsi="Tms Rmn"/>
          <w:sz w:val="24"/>
        </w:rPr>
        <w:t>eben sind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50</w:t>
      </w:r>
      <w:r>
        <w:rPr>
          <w:rFonts w:ascii="Tms Rmn" w:hAnsi="Tms Rmn"/>
          <w:sz w:val="24"/>
        </w:rPr>
        <w:tab/>
        <w:t>18 Briefe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648/30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Fallmerayers Notizen über neue Bücher und "Fliegende Gedanken". München 17. Februar 1855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  <w:t>Korrespondenzen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Korrespondenzen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Nr. 648/32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Briefkonzepte </w:t>
      </w:r>
      <w:r>
        <w:rPr>
          <w:rFonts w:ascii="Tms Rmn" w:hAnsi="Tms Rmn"/>
          <w:vanish/>
          <w:sz w:val="24"/>
        </w:rPr>
        <w:t>p[</w:t>
      </w:r>
      <w:r>
        <w:rPr>
          <w:rFonts w:ascii="Tms Rmn" w:hAnsi="Tms Rmn"/>
          <w:sz w:val="24"/>
        </w:rPr>
        <w:t>Fallmerayer</w:t>
      </w:r>
      <w:r>
        <w:rPr>
          <w:rFonts w:ascii="Tms Rmn" w:hAnsi="Tms Rmn"/>
          <w:vanish/>
          <w:sz w:val="24"/>
        </w:rPr>
        <w:t>]p</w:t>
      </w:r>
      <w:r>
        <w:rPr>
          <w:rFonts w:ascii="Tms Rmn" w:hAnsi="Tms Rmn"/>
          <w:sz w:val="24"/>
        </w:rPr>
        <w:t>s in deutscher, italienischerm lateinischer und griechischer Sprache u.a.: Buchbinder- und Schulbuch-Eilverleger Eggensberger Stadtamhof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1818 - 1821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p[4{</w:t>
      </w:r>
      <w:r>
        <w:rPr>
          <w:rFonts w:ascii="Tms Rmn" w:hAnsi="Tms Rmn"/>
          <w:sz w:val="24"/>
        </w:rPr>
        <w:t>Dr.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Gustav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Kolb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(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Allgemeine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),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Augsburg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an </w:t>
      </w:r>
      <w:r>
        <w:rPr>
          <w:rFonts w:ascii="Tms Rmn" w:hAnsi="Tms Rmn"/>
          <w:vanish/>
          <w:sz w:val="24"/>
        </w:rPr>
        <w:t>p[</w:t>
      </w:r>
      <w:r>
        <w:rPr>
          <w:rFonts w:ascii="Tms Rmn" w:hAnsi="Tms Rmn"/>
          <w:sz w:val="24"/>
        </w:rPr>
        <w:t>Fallmerayer</w:t>
      </w:r>
      <w:r>
        <w:rPr>
          <w:rFonts w:ascii="Tms Rmn" w:hAnsi="Tms Rmn"/>
          <w:vanish/>
          <w:sz w:val="24"/>
        </w:rPr>
        <w:t>]p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4 Briefe vom 19.5.1940 ; 20.11.?, 1</w:t>
      </w:r>
      <w:r>
        <w:rPr>
          <w:rFonts w:ascii="Tms Rmn" w:hAnsi="Tms Rmn"/>
          <w:sz w:val="24"/>
        </w:rPr>
        <w:t>4.10.1848 und 20.2.1861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1840 - 1861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648/42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</w:t>
      </w:r>
      <w:r>
        <w:rPr>
          <w:rFonts w:ascii="Tms Rmn" w:hAnsi="Tms Rmn"/>
          <w:sz w:val="24"/>
        </w:rPr>
        <w:t>Fallmerayer</w:t>
      </w:r>
      <w:r>
        <w:rPr>
          <w:rFonts w:ascii="Tms Rmn" w:hAnsi="Tms Rmn"/>
          <w:vanish/>
          <w:sz w:val="24"/>
        </w:rPr>
        <w:t>]p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Konstantinopel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an </w:t>
      </w:r>
      <w:r>
        <w:rPr>
          <w:rFonts w:ascii="Tms Rmn" w:hAnsi="Tms Rmn"/>
          <w:vanish/>
          <w:sz w:val="24"/>
        </w:rPr>
        <w:t>p[4{</w:t>
      </w:r>
      <w:r>
        <w:rPr>
          <w:rFonts w:ascii="Tms Rmn" w:hAnsi="Tms Rmn"/>
          <w:sz w:val="24"/>
        </w:rPr>
        <w:t>Dr</w:t>
      </w:r>
      <w:r>
        <w:rPr>
          <w:rFonts w:ascii="Tms Rmn" w:hAnsi="Tms Rmn"/>
          <w:vanish/>
          <w:sz w:val="24"/>
        </w:rPr>
        <w:t>.}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Gustav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Kolb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Allgemeine Zeitung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Augsburg</w:t>
      </w:r>
      <w:r>
        <w:rPr>
          <w:rFonts w:ascii="Tms Rmn" w:hAnsi="Tms Rmn"/>
          <w:vanish/>
          <w:sz w:val="24"/>
        </w:rPr>
        <w:t>]o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19.05.1841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 Brief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648/43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Georg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Cotta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Cotta'sche Buchhandlung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Stuttgart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 an </w:t>
      </w:r>
      <w:r>
        <w:rPr>
          <w:rFonts w:ascii="Tms Rmn" w:hAnsi="Tms Rmn"/>
          <w:vanish/>
          <w:sz w:val="24"/>
        </w:rPr>
        <w:t>p[</w:t>
      </w:r>
      <w:r>
        <w:rPr>
          <w:rFonts w:ascii="Tms Rmn" w:hAnsi="Tms Rmn"/>
          <w:sz w:val="24"/>
        </w:rPr>
        <w:t>Fallmerayer</w:t>
      </w:r>
      <w:r>
        <w:rPr>
          <w:rFonts w:ascii="Tms Rmn" w:hAnsi="Tms Rmn"/>
          <w:vanish/>
          <w:sz w:val="24"/>
        </w:rPr>
        <w:t>]p</w:t>
      </w:r>
      <w:r>
        <w:rPr>
          <w:rFonts w:ascii="Tms Rmn" w:hAnsi="Tms Rmn"/>
          <w:sz w:val="24"/>
        </w:rPr>
        <w:t xml:space="preserve"> 6 Briefe mit 1 Vertrag und 7 Honorarrechnungen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1842 - 1853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p[8{</w:t>
      </w:r>
      <w:r>
        <w:rPr>
          <w:rFonts w:ascii="Tms Rmn" w:hAnsi="Tms Rmn"/>
          <w:sz w:val="24"/>
        </w:rPr>
        <w:t>v.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Abel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7{</w:t>
      </w:r>
      <w:r>
        <w:rPr>
          <w:rFonts w:ascii="Tms Rmn" w:hAnsi="Tms Rmn"/>
          <w:sz w:val="24"/>
        </w:rPr>
        <w:t>k.b.Innenminister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München</w:t>
      </w:r>
      <w:r>
        <w:rPr>
          <w:rFonts w:ascii="Tms Rmn" w:hAnsi="Tms Rmn"/>
          <w:vanish/>
          <w:sz w:val="24"/>
        </w:rPr>
        <w:t>]o}]p</w:t>
      </w:r>
      <w:r>
        <w:rPr>
          <w:rFonts w:ascii="Tms Rmn" w:hAnsi="Tms Rmn"/>
          <w:sz w:val="24"/>
        </w:rPr>
        <w:t xml:space="preserve">, an </w:t>
      </w:r>
      <w:r>
        <w:rPr>
          <w:rFonts w:ascii="Tms Rmn" w:hAnsi="Tms Rmn"/>
          <w:vanish/>
          <w:sz w:val="24"/>
        </w:rPr>
        <w:t>p[</w:t>
      </w:r>
      <w:r>
        <w:rPr>
          <w:rFonts w:ascii="Tms Rmn" w:hAnsi="Tms Rmn"/>
          <w:sz w:val="24"/>
        </w:rPr>
        <w:t>Fallmerayer</w:t>
      </w:r>
      <w:r>
        <w:rPr>
          <w:rFonts w:ascii="Tms Rmn" w:hAnsi="Tms Rmn"/>
          <w:vanish/>
          <w:sz w:val="24"/>
        </w:rPr>
        <w:t>]p</w:t>
      </w:r>
      <w:r>
        <w:rPr>
          <w:rFonts w:ascii="Tms Rmn" w:hAnsi="Tms Rmn"/>
          <w:sz w:val="24"/>
        </w:rPr>
        <w:t xml:space="preserve"> 1 Brief vom 19.3.1843 (bezüglich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Zensur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)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19.03.184</w:t>
      </w:r>
      <w:r>
        <w:rPr>
          <w:rFonts w:ascii="Tms Rmn" w:hAnsi="Tms Rmn"/>
          <w:sz w:val="24"/>
        </w:rPr>
        <w:t>3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Nr. 648/45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R. Oldenbourg, Liter.artistische Anstalt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München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, an </w:t>
      </w:r>
      <w:r>
        <w:rPr>
          <w:rFonts w:ascii="Tms Rmn" w:hAnsi="Tms Rmn"/>
          <w:vanish/>
          <w:sz w:val="24"/>
        </w:rPr>
        <w:t>p[</w:t>
      </w:r>
      <w:r>
        <w:rPr>
          <w:rFonts w:ascii="Tms Rmn" w:hAnsi="Tms Rmn"/>
          <w:sz w:val="24"/>
        </w:rPr>
        <w:t>Fallmerayer</w:t>
      </w:r>
      <w:r>
        <w:rPr>
          <w:rFonts w:ascii="Tms Rmn" w:hAnsi="Tms Rmn"/>
          <w:vanish/>
          <w:sz w:val="24"/>
        </w:rPr>
        <w:t>]p</w:t>
      </w:r>
      <w:r>
        <w:rPr>
          <w:rFonts w:ascii="Tms Rmn" w:hAnsi="Tms Rmn"/>
          <w:sz w:val="24"/>
        </w:rPr>
        <w:t>. Bescheinigung über den Erhalt von 245 * 37 Exemplaren der Geschichte von Trapezunt in Kommission 13.2.und 12.3.1844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1844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Ms hist. Tobler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Nachlaß von Titus Tobler (Arzt und Palästina-Forscher sowie Politiker und Dialektforscher (26.6.1806 - 21.1.1877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D 12/1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Nr. 649/58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1 Brief an Dr. Gustav Kolb (AZ), Augsburg 7.11.1850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07.11.1850</w:t>
      </w: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7A01EF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3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01EF"/>
    <w:rsid w:val="007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A5FA6-6AC4-4C9D-BB36-F1AB52FD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518</TotalTime>
  <Pages>2</Pages>
  <Words>11530</Words>
  <Characters>72644</Characters>
  <Application>Microsoft Office Word</Application>
  <DocSecurity>4</DocSecurity>
  <Lines>605</Lines>
  <Paragraphs>168</Paragraphs>
  <ScaleCrop>false</ScaleCrop>
  <Company>Deutsche Nationalbibliothek</Company>
  <LinksUpToDate>false</LinksUpToDate>
  <CharactersWithSpaces>84006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Nürnberg</dc:title>
  <dc:subject/>
  <dc:creator>Fischer</dc:creator>
  <cp:keywords>DFG-Quellrepertorium Nürnberg</cp:keywords>
  <dc:description>erh. am 02.08.93 in Lpz., bearb. am 06.08.93</dc:description>
  <cp:lastModifiedBy>Wendler, André</cp:lastModifiedBy>
  <cp:revision>2</cp:revision>
  <cp:lastPrinted>8909-06-25T01:07:42Z</cp:lastPrinted>
  <dcterms:created xsi:type="dcterms:W3CDTF">2021-02-26T09:23:00Z</dcterms:created>
  <dcterms:modified xsi:type="dcterms:W3CDTF">2021-02-26T09:23:00Z</dcterms:modified>
</cp:coreProperties>
</file>