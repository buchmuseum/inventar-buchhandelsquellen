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Kollenbey, St. Nicolai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Hallesche Str. 19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06258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Schkopau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03461 / 210709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</w:t>
      </w:r>
      <w:r>
        <w:rPr>
          <w:rFonts w:ascii="CoArier" w:hAnsi="CoArier"/>
          <w:sz w:val="24"/>
          <w:szCs w:val="24"/>
        </w:rPr>
        <w:t>olgt nur nach Voranmeldung und mit Genehmigung.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Kollenbey, St. Nikolai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Kollenbey, St. Nikolai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Kollenbey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Nikolai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P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P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P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V.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Kollenbey, St. Nikolai P, V.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Akten betr.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E119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AE119B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119B"/>
    <w:rsid w:val="00AE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E854A-9C61-41C1-9946-6D1453AA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77</Words>
  <Characters>489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Kollenbey</dc:title>
  <dc:subject>Ludwig</dc:subject>
  <dc:creator>Fischer</dc:creator>
  <cp:keywords>DFG-Quellenrepertorium Kirchgemeinde Kollenbey</cp:keywords>
  <dc:description>Zentralarchiv Magdeburg</dc:description>
  <cp:lastModifiedBy>Wendler, André</cp:lastModifiedBy>
  <cp:revision>2</cp:revision>
  <dcterms:created xsi:type="dcterms:W3CDTF">2021-02-26T09:16:00Z</dcterms:created>
  <dcterms:modified xsi:type="dcterms:W3CDTF">2021-02-26T09:16:00Z</dcterms:modified>
</cp:coreProperties>
</file>