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Hirzenhain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Klein Loh 2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35713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Eschenburg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</w:t>
      </w:r>
      <w:r>
        <w:rPr>
          <w:rFonts w:ascii="CoArier" w:hAnsi="CoArier"/>
          <w:sz w:val="24"/>
          <w:szCs w:val="24"/>
        </w:rPr>
        <w:t>migung im Pfarramt Eschenburg.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Hirzenhain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Hirzenhain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Hirzenhain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Eschenburg.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Abt. "C" Registratur "RA", ältere Akten \ III. Dienst an den Gemeinden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C 139/1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30c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Hirzenhain C 139/1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93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Kolportage,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Vertrieb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Predigten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}]s]s</w:t>
      </w:r>
    </w:p>
    <w:p w:rsidR="00000000" w:rsidRDefault="001B15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1913 - 1929</w:t>
      </w:r>
    </w:p>
    <w:p w:rsidR="00000000" w:rsidRDefault="001B159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159A"/>
    <w:rsid w:val="001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C5738-74A2-4D38-BAC5-2EBD11B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93</Words>
  <Characters>593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Hirzenhain</dc:title>
  <dc:subject>Ludwig</dc:subject>
  <dc:creator>Fischer</dc:creator>
  <cp:keywords>DFG-Quellenrepertorium Pfarrarchiv Hirzenhain</cp:keywords>
  <dc:description>aus Zentralarchiv Darmstadt</dc:description>
  <cp:lastModifiedBy>Wendler, André</cp:lastModifiedBy>
  <cp:revision>2</cp:revision>
  <dcterms:created xsi:type="dcterms:W3CDTF">2021-02-26T09:13:00Z</dcterms:created>
  <dcterms:modified xsi:type="dcterms:W3CDTF">2021-02-26T09:13:00Z</dcterms:modified>
</cp:coreProperties>
</file>