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  <w:tab/>
        <w:t>Stadtarchiv Bad Freienwalde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  <w:tab/>
        <w:t>16259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  <w:tab/>
        <w:t>Bad Freienwalde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  <w:tab/>
        <w:t>Das Findbuch wurde im Brandenburgischen Landeshauptarchiv in Potsdam angesehen, am 13.06.1994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  <w:tab/>
        <w:t>PR. Br. Rep. 8 Freienwalde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  <w:tab/>
        <w:t>Stadtarchiv Bad Freienwalde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  <w:tab/>
        <w:t>Findbuch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  <w:tab/>
        <w:t>D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  <w:tab/>
        <w:t>D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51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  <w:tab/>
        <w:t>Tit. I D 30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  <w:tab/>
        <w:t>S. 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  <w:t xml:space="preserve">Herstellung eines besonderen Giebels am Hause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Kolasius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6{o[&lt;Bad Freienwalde&gt;]o}]p</w:t>
      </w:r>
    </w:p>
    <w:p>
      <w:pPr>
        <w:sectPr>
          <w:type w:val="nextPage"/>
          <w:pgSz w:w="11906" w:h="16838"/>
          <w:pgMar w:left="1134" w:right="1134" w:header="0" w:top="1418" w:footer="0" w:bottom="1134" w:gutter="0"/>
          <w:pgNumType w:fmt="decimal"/>
          <w:formProt w:val="false"/>
          <w:textDirection w:val="lrTb"/>
          <w:docGrid w:type="default" w:linePitch="100" w:charSpace="8192"/>
        </w:sect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1868 ; 1886</w:t>
      </w:r>
    </w:p>
    <w:p>
      <w:pPr>
        <w:pStyle w:val="Normal"/>
        <w:tabs>
          <w:tab w:val="clear" w:pos="709"/>
          <w:tab w:val="right" w:pos="9639" w:leader="none"/>
        </w:tabs>
        <w:spacing w:lineRule="exact" w:line="240"/>
        <w:ind w:hanging="0"/>
        <w:rPr/>
      </w:pPr>
      <w:r>
        <w:rPr/>
      </w:r>
    </w:p>
    <w:sectPr>
      <w:type w:val="nextPage"/>
      <w:pgSz w:w="11906" w:h="16838"/>
      <w:pgMar w:left="1134" w:right="1134" w:header="0" w:top="1418" w:footer="0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>
    <w:doNotExpandShiftReturn/>
  </w:compat>
  <w:autoHyphenation w:val="true"/>
  <w:doNotHyphenateCaps/>
  <w:compat>
    <w:compatSetting w:name="compatibilityMode" w:uri="http://schemas.microsoft.com/office/word" w:val="1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de-DE" w:eastAsia="de-DE" w:bidi="ar-SA"/>
    </w:rPr>
  </w:style>
  <w:style w:type="character" w:styleId="DefaultParagraphFont" w:default="1">
    <w:name w:val="Default Paragraph Font"/>
    <w:semiHidden/>
    <w:qFormat/>
    <w:rPr/>
  </w:style>
  <w:style w:type="character" w:styleId="Funotenzeichen">
    <w:name w:val="Fußnotenzeichen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7</TotalTime>
  <Application>LibreOffice/6.4.6.2$Linux_X86_64 LibreOffice_project/40$Build-2</Application>
  <Pages>2</Pages>
  <Words>61</Words>
  <Characters>296</Characters>
  <CharactersWithSpaces>344</CharactersWithSpaces>
  <Paragraphs>14</Paragraphs>
  <Company>Deutsche Nationalbibliothek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2021-02-26T09:08:00Z</dcterms:created>
  <dc:creator>Fischer</dc:creator>
  <dc:description>erh. in Lpz. am 08.07.1994, bearb. am 11.07.1994</dc:description>
  <cp:keywords>DFG-Quellrepertorium Stadtarchiv Bad Freienwalde</cp:keywords>
  <dc:language>de-DE</dc:language>
  <cp:lastModifiedBy/>
  <cp:lastPrinted>8909-06-25T01:07:42Z</cp:lastPrinted>
  <dcterms:modified xsi:type="dcterms:W3CDTF">2021-03-05T18:16:51Z</dcterms:modified>
  <cp:revision>3</cp:revision>
  <dc:subject/>
  <dc:title>Stadtarchiv Bad Freienwalde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Deutsche Nationalbibliothek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