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  <w:tab/>
        <w:t>Thüringisches Staatsarchiv Altenburg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  <w:tab/>
        <w:t>Schloß 2a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  <w:tab/>
        <w:t>04600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  <w:tab/>
        <w:t>Dienstag - Donnerstag: 8.00 - 12.00 ; 13.00 - 16.00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Pierersches Archiv, Nr.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  <w:tab/>
        <w:t>1672 - 1854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Findbuch: Verzeichnis der Akten der Piererschen Hofbuchdruckerei (1797 - 1837) und des Piererschen Privatarchivs (1672 - 1854)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 xml:space="preserve">2 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Berechnung des Aufwandes u. Gewinns der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Medizin</w:t>
      </w:r>
      <w:r>
        <w:rPr>
          <w:rFonts w:ascii="CoArier" w:hAnsi="CoArier"/>
          <w:vanish/>
          <w:sz w:val="24"/>
          <w:szCs w:val="24"/>
        </w:rPr>
        <w:t>&lt;ischen&gt;</w:t>
      </w:r>
      <w:r>
        <w:rPr>
          <w:rFonts w:ascii="CoArier" w:hAnsi="CoArier"/>
          <w:sz w:val="24"/>
          <w:szCs w:val="24"/>
        </w:rPr>
        <w:t>. Nationalzeitung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1797 - 1800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Briefe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an die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Medizinische Nationalzeitung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1798 - 1800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10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Gedruckte Ankündigungen des alten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Literarischen Comtoir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1799 - 1817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11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Novitäten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Literarischen Comtoir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in </w:t>
      </w:r>
      <w:r>
        <w:rPr>
          <w:rFonts w:ascii="elAte" w:hAnsi="elAte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elAte" w:hAnsi="elAte"/>
          <w:vanish/>
          <w:sz w:val="24"/>
          <w:szCs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1801 - 1802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position w:val="6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16</w:t>
      </w:r>
      <w:r>
        <w:rPr>
          <w:rFonts w:ascii="CoArier" w:hAnsi="CoArier"/>
          <w:position w:val="6"/>
          <w:sz w:val="24"/>
          <w:szCs w:val="24"/>
        </w:rPr>
        <w:t>a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Bl.2a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Humoristische Urkunde auf die Herausgabe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Hauskalender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1804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14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Literalien das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Journal für Freimaurerei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1803 - 1806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 xml:space="preserve">15 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Briefe, das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Journal für Freimaurerei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1803 - 1820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17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Rechnung über den 1. Band des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Journals für Freimaurerei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1805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18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Papiere, Berechnungen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Kontrakte mit Herrn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Brockhaus</w:t>
      </w:r>
      <w:r>
        <w:rPr>
          <w:rFonts w:ascii="CoArier" w:hAnsi="CoArier"/>
          <w:vanish/>
          <w:sz w:val="24"/>
          <w:szCs w:val="24"/>
        </w:rPr>
        <w:t>]p]s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1812 - 1820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20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Realwörterbuch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 Papiere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1813 - 1830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21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Brief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 an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Joh</w:t>
      </w:r>
      <w:r>
        <w:rPr>
          <w:rFonts w:ascii="CoArier" w:hAnsi="CoArier"/>
          <w:vanish/>
          <w:sz w:val="24"/>
          <w:szCs w:val="24"/>
        </w:rPr>
        <w:t>&lt;ann&gt;</w:t>
      </w:r>
      <w:r>
        <w:rPr>
          <w:rFonts w:ascii="CoArier" w:hAnsi="CoArier"/>
          <w:sz w:val="24"/>
          <w:szCs w:val="24"/>
        </w:rPr>
        <w:t>. Fr</w:t>
      </w:r>
      <w:r>
        <w:rPr>
          <w:rFonts w:ascii="CoArier" w:hAnsi="CoArier"/>
          <w:vanish/>
          <w:sz w:val="24"/>
          <w:szCs w:val="24"/>
        </w:rPr>
        <w:t>&lt;iedrich&gt;</w:t>
      </w:r>
      <w:r>
        <w:rPr>
          <w:rFonts w:ascii="CoArier" w:hAnsi="CoArier"/>
          <w:sz w:val="24"/>
          <w:szCs w:val="24"/>
        </w:rPr>
        <w:t>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Pierer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, seine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Verlagspublikation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1814 - 1816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22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Konzepte der </w:t>
      </w:r>
      <w:r>
        <w:rPr>
          <w:rFonts w:ascii="CoArier" w:hAnsi="CoArier"/>
          <w:vanish/>
          <w:sz w:val="24"/>
          <w:szCs w:val="24"/>
        </w:rPr>
        <w:t>k[&lt;Piererschen&gt;</w:t>
      </w:r>
      <w:r>
        <w:rPr>
          <w:rFonts w:ascii="CoArier" w:hAnsi="CoArier"/>
          <w:sz w:val="24"/>
          <w:szCs w:val="24"/>
        </w:rPr>
        <w:t xml:space="preserve"> Hofbuchdruckerei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betr. die für Herrn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Brockhaus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 angefertigten Druckereiarbeiten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1814 - 1822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24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Abgemachte Fakturen von Herrn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Brockhaus</w:t>
      </w:r>
      <w:r>
        <w:rPr>
          <w:rFonts w:ascii="CoArier" w:hAnsi="CoArier"/>
          <w:vanish/>
          <w:sz w:val="24"/>
          <w:szCs w:val="24"/>
        </w:rPr>
        <w:t>]p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1815 - 1828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25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Literalien, den Verkauf des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Verlags des literarischen Comptoirs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an Herrn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Brockhaus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26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Handlungs-Sozietäts-Kontrakt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 (den </w:t>
      </w:r>
      <w:r>
        <w:rPr>
          <w:rFonts w:ascii="CoArier" w:hAnsi="CoArier"/>
          <w:vanish/>
          <w:sz w:val="24"/>
          <w:szCs w:val="24"/>
        </w:rPr>
        <w:t>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Christian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Hahn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betr.)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1818 - 1821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27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Brief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 an den </w:t>
      </w:r>
      <w:r>
        <w:rPr>
          <w:rFonts w:ascii="CoArier" w:hAnsi="CoArier"/>
          <w:vanish/>
          <w:sz w:val="24"/>
          <w:szCs w:val="24"/>
        </w:rPr>
        <w:t>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Christian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Hahn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betr. des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enzyklopädischen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Wörterbuch</w:t>
      </w:r>
      <w:r>
        <w:rPr>
          <w:rFonts w:ascii="CoArier" w:hAnsi="CoArier"/>
          <w:vanish/>
          <w:sz w:val="24"/>
          <w:szCs w:val="24"/>
        </w:rPr>
        <w:t>}]s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1818 - 1825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28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Druck-Korrespondenz mit dem </w:t>
      </w:r>
      <w:r>
        <w:rPr>
          <w:rFonts w:ascii="CoArier" w:hAnsi="CoArier"/>
          <w:vanish/>
          <w:sz w:val="24"/>
          <w:szCs w:val="24"/>
        </w:rPr>
        <w:t>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Zaumgärtner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]o}]p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1818 - 1828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30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Konzepte des </w:t>
      </w:r>
      <w:r>
        <w:rPr>
          <w:rFonts w:ascii="CoArier" w:hAnsi="CoArier"/>
          <w:vanish/>
          <w:sz w:val="24"/>
          <w:szCs w:val="24"/>
        </w:rPr>
        <w:t>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Christian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Hahn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]o}]p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1819 - 1821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31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Das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Geraische Gesangsbuch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1819 - 1822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32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Literalien zur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Bücher-Rechnung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mit Herrn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Brockhaus</w:t>
      </w:r>
      <w:r>
        <w:rPr>
          <w:rFonts w:ascii="CoArier" w:hAnsi="CoArier"/>
          <w:vanish/>
          <w:sz w:val="24"/>
          <w:szCs w:val="24"/>
        </w:rPr>
        <w:t>]p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1819 - 1823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34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Korrespondenzen mit Herrn </w:t>
      </w:r>
      <w:r>
        <w:rPr>
          <w:rFonts w:ascii="CoArier" w:hAnsi="CoArier"/>
          <w:vanish/>
          <w:sz w:val="24"/>
          <w:szCs w:val="24"/>
        </w:rPr>
        <w:t>p[1{</w:t>
      </w:r>
      <w:r>
        <w:rPr>
          <w:rFonts w:ascii="CoArier" w:hAnsi="CoArier"/>
          <w:sz w:val="24"/>
          <w:szCs w:val="24"/>
        </w:rPr>
        <w:t>Klein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wegen des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Deutsch=lateinischen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Lexikon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35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Korrespondenz mit Herrn </w:t>
      </w:r>
      <w:r>
        <w:rPr>
          <w:rFonts w:ascii="CoArier" w:hAnsi="CoArier"/>
          <w:vanish/>
          <w:sz w:val="24"/>
          <w:szCs w:val="24"/>
        </w:rPr>
        <w:t>p[1{</w:t>
      </w:r>
      <w:r>
        <w:rPr>
          <w:rFonts w:ascii="CoArier" w:hAnsi="CoArier"/>
          <w:sz w:val="24"/>
          <w:szCs w:val="24"/>
        </w:rPr>
        <w:t>Brockhaus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]o}]p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1820 - 1821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38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Literalien, die auf die Subskription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Enzyklopädie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bezug haben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1821 - 1822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39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Die Angelegenheit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Hahn</w:t>
      </w:r>
      <w:r>
        <w:rPr>
          <w:rFonts w:ascii="CoArier" w:hAnsi="CoArier"/>
          <w:vanish/>
          <w:sz w:val="24"/>
          <w:szCs w:val="24"/>
        </w:rPr>
        <w:t>}]s]p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1821 - 1823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41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Korrespondenz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mit </w:t>
      </w:r>
      <w:r>
        <w:rPr>
          <w:rFonts w:ascii="CoArier" w:hAnsi="CoArier"/>
          <w:vanish/>
          <w:sz w:val="24"/>
          <w:szCs w:val="24"/>
        </w:rPr>
        <w:t>p[1{</w:t>
      </w:r>
      <w:r>
        <w:rPr>
          <w:rFonts w:ascii="CoArier" w:hAnsi="CoArier"/>
          <w:sz w:val="24"/>
          <w:szCs w:val="24"/>
        </w:rPr>
        <w:t>Brockhaus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]o}]p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1822 - 1827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43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Maßregeln zum Absatz des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Freimaurer-Journal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s u. des Archivs u.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Enzyklopädie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1822 - 1824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44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Korrespondenz u. Literalien wegen des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Archivs für Tierarzeneikunst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1822 - 1824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47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Korrespondenz über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Encyklopädie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48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Verschiedene Schriften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Literatur-Comptoirs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1823 - 1828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49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Briefe von </w:t>
      </w:r>
      <w:r>
        <w:rPr>
          <w:rFonts w:ascii="CoArier" w:hAnsi="CoArier"/>
          <w:vanish/>
          <w:sz w:val="24"/>
          <w:szCs w:val="24"/>
        </w:rPr>
        <w:t>k[1{p[</w:t>
      </w:r>
      <w:r>
        <w:rPr>
          <w:rFonts w:ascii="CoArier" w:hAnsi="CoArier"/>
          <w:sz w:val="24"/>
          <w:szCs w:val="24"/>
        </w:rPr>
        <w:t>Hoffmann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 u.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Campe</w:t>
      </w:r>
      <w:r>
        <w:rPr>
          <w:rFonts w:ascii="CoArier" w:hAnsi="CoArier"/>
          <w:vanish/>
          <w:sz w:val="24"/>
          <w:szCs w:val="24"/>
        </w:rPr>
        <w:t>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Hamburg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1828 - 1837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Geheimes Ministerium zu Altenburg, Loc. ..., Nr.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Repertorium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G Angelegenheiten der inneren Landesverwaltung und der Polizei \ VI Polizei-Sachen ; 3) Preß-Polizei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172, Nr. 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Die von dem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K</w:t>
      </w:r>
      <w:r>
        <w:rPr>
          <w:rFonts w:ascii="CoArier" w:hAnsi="CoArier"/>
          <w:vanish/>
          <w:sz w:val="24"/>
          <w:szCs w:val="24"/>
        </w:rPr>
        <w:t>&lt;öniglich&gt;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Sächs</w:t>
      </w:r>
      <w:r>
        <w:rPr>
          <w:rFonts w:ascii="CoArier" w:hAnsi="CoArier"/>
          <w:vanish/>
          <w:sz w:val="24"/>
          <w:szCs w:val="24"/>
        </w:rPr>
        <w:t>&lt;ischen&gt;]o</w:t>
      </w:r>
      <w:r>
        <w:rPr>
          <w:rFonts w:ascii="CoArier" w:hAnsi="CoArier"/>
          <w:sz w:val="24"/>
          <w:szCs w:val="24"/>
        </w:rPr>
        <w:t xml:space="preserve"> Ministerium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eingelaufene Beschwerde wegen eines in den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herauskommenden </w:t>
      </w:r>
      <w:r>
        <w:rPr>
          <w:rFonts w:ascii="CoArier" w:hAnsi="CoArier"/>
          <w:vanish/>
          <w:sz w:val="24"/>
          <w:szCs w:val="24"/>
        </w:rPr>
        <w:t>t[o[</w:t>
      </w:r>
      <w:r>
        <w:rPr>
          <w:rFonts w:ascii="CoArier" w:hAnsi="CoArier"/>
          <w:sz w:val="24"/>
          <w:szCs w:val="24"/>
        </w:rPr>
        <w:t>Deutsch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en Blättern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enthaltenen anstößigen Aufsatzes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172, Nr. 10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Christian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Hahn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Erlaubnis zur Aufnahme von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politische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Zeitungsartikel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 in die von ihm bisher herausgegebenen "</w:t>
      </w:r>
      <w:r>
        <w:rPr>
          <w:rFonts w:ascii="CoArier" w:hAnsi="CoArier"/>
          <w:vanish/>
          <w:sz w:val="24"/>
          <w:szCs w:val="24"/>
        </w:rPr>
        <w:t>t[o[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ischen Blätter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172, Nr. 12b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248b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 betr. die Beschwerde des </w:t>
      </w:r>
      <w:r>
        <w:rPr>
          <w:rFonts w:ascii="CoArier" w:hAnsi="CoArier"/>
          <w:vanish/>
          <w:sz w:val="24"/>
          <w:szCs w:val="24"/>
        </w:rPr>
        <w:t>p[3{</w:t>
      </w:r>
      <w:r>
        <w:rPr>
          <w:rFonts w:ascii="CoArier" w:hAnsi="CoArier"/>
          <w:sz w:val="24"/>
          <w:szCs w:val="24"/>
        </w:rPr>
        <w:t>Fürsten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Hatzfeld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gegen </w:t>
      </w:r>
      <w:r>
        <w:rPr>
          <w:rFonts w:ascii="CoArier" w:hAnsi="CoArier"/>
          <w:vanish/>
          <w:sz w:val="24"/>
          <w:szCs w:val="24"/>
        </w:rPr>
        <w:t>p[1{</w:t>
      </w:r>
      <w:r>
        <w:rPr>
          <w:rFonts w:ascii="CoArier" w:hAnsi="CoArier"/>
          <w:sz w:val="24"/>
          <w:szCs w:val="24"/>
        </w:rPr>
        <w:t>Brockhaus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wegen Beleidigung durch eine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Druckschrift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G Angelegenheiten der inneren Landesverwaltung und der Polizei \ XII, Gewerbs</w:t>
      </w:r>
      <w:r>
        <w:rPr>
          <w:rFonts w:ascii="CoArier" w:hAnsi="CoArier"/>
          <w:vanish/>
          <w:sz w:val="24"/>
          <w:szCs w:val="24"/>
        </w:rPr>
        <w:t>&lt;wesen&gt;</w:t>
      </w:r>
      <w:r>
        <w:rPr>
          <w:rFonts w:ascii="CoArier" w:hAnsi="CoArier"/>
          <w:sz w:val="24"/>
          <w:szCs w:val="24"/>
        </w:rPr>
        <w:t>- und Handelswesen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179, Nr. 33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262b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Mehrere Beschwerden der hiesigen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Buchbinderinnung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wegen vermeintlicher Beeinträchtigung ihrer Innungsgerechtsame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189, Nr. 48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306b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Die dem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Richter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verwilligte Anlegung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zu 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1808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189, Nr. 55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307b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Die dem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Johann Conrad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Heinrichs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}]o]p</w:t>
      </w:r>
      <w:r>
        <w:rPr>
          <w:rFonts w:ascii="CoArier" w:hAnsi="CoArier"/>
          <w:sz w:val="24"/>
          <w:szCs w:val="24"/>
        </w:rPr>
        <w:t xml:space="preserve"> ertheilte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Anlegung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1809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190, Nr. 11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308b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Die von dem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Friedrich Arnold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Brockhaus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nachgesuchte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1815 ; 1816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190, Nr. 30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310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Die dem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Christian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Hahn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ertheilte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i/>
          <w:vanish/>
          <w:sz w:val="24"/>
          <w:szCs w:val="24"/>
        </w:rPr>
        <w:t>]s</w:t>
      </w:r>
      <w:r>
        <w:rPr>
          <w:rFonts w:ascii="CoArier" w:hAnsi="CoArier"/>
          <w:i/>
          <w:sz w:val="24"/>
          <w:szCs w:val="24"/>
        </w:rPr>
        <w:t xml:space="preserve"> </w:t>
      </w:r>
      <w:r>
        <w:rPr>
          <w:rFonts w:ascii="CoArier" w:hAnsi="CoArier"/>
          <w:sz w:val="24"/>
          <w:szCs w:val="24"/>
        </w:rPr>
        <w:t xml:space="preserve">zu Etablierung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</w:t>
      </w:r>
      <w:r>
        <w:rPr>
          <w:rFonts w:ascii="CoArier" w:hAnsi="CoArier"/>
          <w:vanish/>
          <w:sz w:val="24"/>
          <w:szCs w:val="24"/>
        </w:rPr>
        <w:t>&lt;buchhandlung&gt;]s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Sortimentsbuchhandlung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Landesregierung zu Altenburg, Landesarchiv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Findbuch, Bd. 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XI Polizeisachen \ L, Polizei der Gewerbe ; V. Buchbinder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8805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48b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zwischen dem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D. Adolph Christian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Schnuphase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hier und der hiesigen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Buchbinderinnung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wegen des Handelns mit neuen Büchern ob waltender Differenzen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1823 ; 1835 ; .1836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Landesregierung zu Altenburg, Landesarchiv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Findbuch, Bd. 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XI Polizeisachen \ K, Die Polizei des Handels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8295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420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den ehemaligen Faktor der </w:t>
      </w:r>
      <w:r>
        <w:rPr>
          <w:rFonts w:ascii="CoArier" w:hAnsi="CoArier"/>
          <w:vanish/>
          <w:sz w:val="24"/>
          <w:szCs w:val="24"/>
        </w:rPr>
        <w:t>k[p[</w:t>
      </w:r>
      <w:r>
        <w:rPr>
          <w:rFonts w:ascii="CoArier" w:hAnsi="CoArier"/>
          <w:sz w:val="24"/>
          <w:szCs w:val="24"/>
        </w:rPr>
        <w:t>Richter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schen Buchhandlung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allhier wegen gesuchter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zum</w:t>
      </w:r>
      <w:r>
        <w:rPr>
          <w:rFonts w:ascii="CoArier" w:hAnsi="CoArier"/>
          <w:vanish/>
          <w:sz w:val="24"/>
          <w:szCs w:val="24"/>
        </w:rPr>
        <w:t xml:space="preserve"> 1{</w:t>
      </w:r>
      <w:r>
        <w:rPr>
          <w:rFonts w:ascii="CoArier" w:hAnsi="CoArier"/>
          <w:sz w:val="24"/>
          <w:szCs w:val="24"/>
        </w:rPr>
        <w:t>Buchhandel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, ingl. den Verkäufer eines Theils der Richterl. Bücher Vorräthe, den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J. W. G.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Seidler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aus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Jena</w:t>
      </w:r>
      <w:r>
        <w:rPr>
          <w:rFonts w:ascii="CoArier" w:hAnsi="CoArier"/>
          <w:vanish/>
          <w:sz w:val="24"/>
          <w:szCs w:val="24"/>
        </w:rPr>
        <w:t>}]o]p</w:t>
      </w:r>
      <w:r>
        <w:rPr>
          <w:rFonts w:ascii="CoArier" w:hAnsi="CoArier"/>
          <w:sz w:val="24"/>
          <w:szCs w:val="24"/>
        </w:rPr>
        <w:t xml:space="preserve"> wegen gesuchten Privil., ingl. das Gesuch der beyden Doctoren §*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Langensalza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Erfurth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um Erteilung höchster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um Anlegung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 allhier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 xml:space="preserve">1799 ; 1800 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8328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423b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Wilhelm Ernst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Richter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Ertheilung eines höchsten Landesherrl. Privilegii zu Anlegung und Betrieb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in der Stadt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was dieserwegen ergangen betr., d.a. 1808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1808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8333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424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Johann Conrad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Hinrichs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aus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höchste landesherrliche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Anlegung und Betreibung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der Stadt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was dieserwegen ergangen betr. d.a. 1808 u. 1809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1808 ; 1809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8385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429b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von dem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Friedrich Arnold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Brockhaus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gesuchte höchste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Anlegung und Betreibung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</w:t>
      </w:r>
      <w:r>
        <w:rPr>
          <w:rFonts w:ascii="CoArier" w:hAnsi="CoArier"/>
          <w:vanish/>
          <w:sz w:val="24"/>
          <w:szCs w:val="24"/>
        </w:rPr>
        <w:t>&lt;buchhandlung&gt;]s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Sortimentsbuchhandlung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hiesiger Stadt </w:t>
      </w:r>
      <w:r>
        <w:rPr>
          <w:rFonts w:ascii="CoArier" w:hAnsi="CoArier"/>
          <w:vanish/>
          <w:sz w:val="24"/>
          <w:szCs w:val="24"/>
        </w:rPr>
        <w:t>&lt;o[Altenburg]o&gt;</w:t>
      </w:r>
      <w:r>
        <w:rPr>
          <w:rFonts w:ascii="CoArier" w:hAnsi="CoArier"/>
          <w:sz w:val="24"/>
          <w:szCs w:val="24"/>
        </w:rPr>
        <w:t xml:space="preserve"> betr., d.a. 1816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8422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432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der Inhaber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literarischen Comtoirs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Ronneburg</w:t>
      </w:r>
      <w:r>
        <w:rPr>
          <w:rFonts w:ascii="CoArier" w:hAnsi="CoArier"/>
          <w:vanish/>
          <w:sz w:val="24"/>
          <w:szCs w:val="24"/>
        </w:rPr>
        <w:t>]o]s</w:t>
      </w:r>
      <w:r>
        <w:rPr>
          <w:rFonts w:ascii="CoArier" w:hAnsi="CoArier"/>
          <w:sz w:val="24"/>
          <w:szCs w:val="24"/>
        </w:rPr>
        <w:t>,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Carl Heinrich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Sonnenkalb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Johann Friedrich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Schuhmann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um Erlaubniß zu Etablierung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Bücherlotterie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 d.a. 1819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8425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432b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Christian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Hahn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um Erteilung eines höchsten landesherrlichen Privilegii zu Anlegung und Betreibung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in der Stadt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betr. d.a. 1820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8453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435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 das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Advokat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Christian Philipp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Schnuphase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angebrachte Gesuch um Ertheilung höchster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fortgesetzter Betreibung derjenigen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Sortiments</w:t>
      </w:r>
      <w:r>
        <w:rPr>
          <w:rFonts w:ascii="CoArier" w:hAnsi="CoArier"/>
          <w:vanish/>
          <w:sz w:val="24"/>
          <w:szCs w:val="24"/>
        </w:rPr>
        <w:t>&lt;buchhandlung&gt;]s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welcher dessen verstorbener Vater, der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Dr.iur.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Schnuphase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hier betrieben hat, ingl. die Übertragung dieser Concession auf den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Carl Rudolph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$*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aus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betr., d.a. 1823 - 1825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1823 - 1825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8469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436b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 das von dem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Friedrich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Schumann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angebrachte Gesuch um Vergünstigung zu Etablierung und Fortsetzung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</w:t>
      </w:r>
      <w:r>
        <w:rPr>
          <w:rFonts w:ascii="CoArier" w:hAnsi="CoArier"/>
          <w:vanish/>
          <w:sz w:val="24"/>
          <w:szCs w:val="24"/>
        </w:rPr>
        <w:t>&lt;buchhandlung&gt;]s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Sortimentsbuchhandlung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Ronneburg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unter dem Namen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Literarischen Comptoirs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betr., d.a. 1825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8562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451b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von dem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Kunst</w:t>
      </w:r>
      <w:r>
        <w:rPr>
          <w:rFonts w:ascii="CoArier" w:hAnsi="CoArier"/>
          <w:vanish/>
          <w:sz w:val="24"/>
          <w:szCs w:val="24"/>
        </w:rPr>
        <w:t>&lt;händler&gt;]s</w:t>
      </w:r>
      <w:r>
        <w:rPr>
          <w:rFonts w:ascii="CoArier" w:hAnsi="CoArier"/>
          <w:sz w:val="24"/>
          <w:szCs w:val="24"/>
        </w:rPr>
        <w:t>- und Papierhändler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Gottlieb Friedrich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Illgen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höchsten Orts gesuchte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Betreibung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Buchhändlergeschäft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 betr., d.a. 1830, 1831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1830 ; 1831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8572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453b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 ph.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Friedrich Wilhelm Heinrich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Gleich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Concessionsertheilung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zur Betreibung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Verlagsbuchhandel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 in hiesiger Stadt betr., d.a. 1832, 1833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1832 ; 1833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8586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456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Johann Carl Heinrich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Franke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Erlaubnis nach erfolgter Aufnahme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eine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</w:t>
      </w:r>
      <w:r>
        <w:rPr>
          <w:rFonts w:ascii="CoArier" w:hAnsi="CoArier"/>
          <w:vanish/>
          <w:sz w:val="24"/>
          <w:szCs w:val="24"/>
        </w:rPr>
        <w:t>&lt;handlung&gt;]s</w:t>
      </w:r>
      <w:r>
        <w:rPr>
          <w:rFonts w:ascii="CoArier" w:hAnsi="CoArier"/>
          <w:sz w:val="24"/>
          <w:szCs w:val="24"/>
        </w:rPr>
        <w:t xml:space="preserve">-,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Kunst</w:t>
      </w:r>
      <w:r>
        <w:rPr>
          <w:rFonts w:ascii="CoArier" w:hAnsi="CoArier"/>
          <w:vanish/>
          <w:sz w:val="24"/>
          <w:szCs w:val="24"/>
        </w:rPr>
        <w:t>&lt;handlung&gt;]s-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Musikalienhandlung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daselbst etablieren zu dürfen betr., d.a. 1834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8609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458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Ferdinand Theodor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Gleich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s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 hier </w:t>
      </w:r>
      <w:r>
        <w:rPr>
          <w:rFonts w:ascii="CoArier" w:hAnsi="CoArier"/>
          <w:vanish/>
          <w:sz w:val="24"/>
          <w:szCs w:val="24"/>
        </w:rPr>
        <w:t>&lt;o[Altenburg]o&gt;</w:t>
      </w:r>
      <w:r>
        <w:rPr>
          <w:rFonts w:ascii="CoArier" w:hAnsi="CoArier"/>
          <w:sz w:val="24"/>
          <w:szCs w:val="24"/>
        </w:rPr>
        <w:t xml:space="preserve"> um Erlaubnis zur Betreibung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Musikalienhandel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 betr., d.a. 1838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8615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458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Buchbinder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Theodor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Silbermann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Vermittlung höchster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zum Handel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n betr., d.a. 1839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 New" w:hAnsi="Courier New" w:cs="Courier New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01</w:t>
        <w:tab/>
        <w:t>Thüringisches Staatsarchiv Altenburg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Kammer zu Altenburg, Nr.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Repertorium Kammer-Amt, Bd. 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Cap. XXXIV, Generalia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2578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518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Die Herausgabe des hiesigen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Wochenblatt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es betr., 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1804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Das Ministerium zu Altenburg, Nr.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Repertorium Gesamtministerium zu Altenburg ; Geheimes Ministerium zu Altenburg, Bd. 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I. Universitätssachen ; P Universitäts-Bibliothek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1759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55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akademische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Vol.I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1817 - 1861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1516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55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akademische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Vol. 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1864 - 1879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1517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55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akademische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Vol. III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1880 - 1889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1518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55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akademische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Vol. IV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1890 - 1902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1519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55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akademische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Vol. V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1903 - 1920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I. Universitätssachen ; U Universitätsangelegenheiten insgemein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1858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72b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 betr. die Klageerhebung gegen den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Dobereiner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Jena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wegen Beeinträchtigung der Befugnisse des akademischen Proklamators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1858 - 1866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Repertorium Gesamtministerium zu Altenburg, Geheimes Ministerium zu Altenburg, Bd. III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Regierungs</w:t>
      </w:r>
      <w:r>
        <w:rPr>
          <w:rFonts w:ascii="CoArier" w:hAnsi="CoArier"/>
          <w:vanish/>
          <w:sz w:val="24"/>
          <w:szCs w:val="24"/>
        </w:rPr>
        <w:t>&lt;sachen&gt;</w:t>
      </w:r>
      <w:r>
        <w:rPr>
          <w:rFonts w:ascii="CoArier" w:hAnsi="CoArier"/>
          <w:sz w:val="24"/>
          <w:szCs w:val="24"/>
        </w:rPr>
        <w:t>- und Verwaltungssachen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2717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das Gesuch der Relicten des verewigten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Dichter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>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Schiller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um Ertheilung eines Privilegiums gegen den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Nachdruck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einer neu erschienenen Ausgabe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Schillerschen Werke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betr., 1826 - 1863 u. in anderen Jahren dasselbe Privilegium gegen mehrere andere Druckschriften von verschiedenen Verfassern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1826 - 1863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2734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Buchdrucker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Paul Emanuel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Richter jun.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Suchen um 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Hofbuchdruckerpraedikat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nachdem sein Vater verstorben, 1741 - 1862 und bis zum Jahre 1862 verschiedene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Concessionen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zum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Buchhandel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1741 - 1862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2711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Friedrich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Schumann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Ronneburg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Vergünstigung zu Fortsetzung und festen Etablierung seiner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daselbst, unter dem Namen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litterarischen Comtoir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betr., 1825 - 1831. 1831 Uebertragung dieses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Buchhändlergeschäft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auf den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Weber</w:t>
      </w:r>
      <w:r>
        <w:rPr>
          <w:rFonts w:ascii="CoArier" w:hAnsi="CoArier"/>
          <w:vanish/>
          <w:sz w:val="24"/>
          <w:szCs w:val="24"/>
        </w:rPr>
        <w:t>}]p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1825 - 1831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2721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Gleich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hier </w:t>
      </w:r>
      <w:r>
        <w:rPr>
          <w:rFonts w:ascii="CoArier" w:hAnsi="CoArier"/>
          <w:vanish/>
          <w:sz w:val="24"/>
          <w:szCs w:val="24"/>
        </w:rPr>
        <w:t>&lt;o[Altenburg]o&gt;</w:t>
      </w:r>
      <w:r>
        <w:rPr>
          <w:rFonts w:ascii="CoArier" w:hAnsi="CoArier"/>
          <w:sz w:val="24"/>
          <w:szCs w:val="24"/>
        </w:rPr>
        <w:t xml:space="preserve"> 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zur Betreibung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Verlagsbuchhandel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in hiesiger Stadt </w:t>
      </w:r>
      <w:r>
        <w:rPr>
          <w:rFonts w:ascii="CoArier" w:hAnsi="CoArier"/>
          <w:vanish/>
          <w:sz w:val="24"/>
          <w:szCs w:val="24"/>
        </w:rPr>
        <w:t>&lt;o[Altenburg]o&gt;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1833 - 1838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2722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das Gesuch des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Julius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Helbig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um Erlaubnis zu Anlegung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Sortiments</w:t>
      </w:r>
      <w:r>
        <w:rPr>
          <w:rFonts w:ascii="CoArier" w:hAnsi="CoArier"/>
          <w:vanish/>
          <w:sz w:val="24"/>
          <w:szCs w:val="24"/>
        </w:rPr>
        <w:t>&lt;buchhandel&gt;]s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Verlagsbuchhandel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in hiesiger Stadt </w:t>
      </w:r>
      <w:r>
        <w:rPr>
          <w:rFonts w:ascii="CoArier" w:hAnsi="CoArier"/>
          <w:vanish/>
          <w:sz w:val="24"/>
          <w:szCs w:val="24"/>
        </w:rPr>
        <w:t>&lt;o[Altenburg]o&gt;</w:t>
      </w:r>
      <w:r>
        <w:rPr>
          <w:rFonts w:ascii="CoArier" w:hAnsi="CoArier"/>
          <w:sz w:val="24"/>
          <w:szCs w:val="24"/>
        </w:rPr>
        <w:t xml:space="preserve">, 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1834 - 1849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2725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die dem </w:t>
      </w:r>
      <w:r>
        <w:rPr>
          <w:rFonts w:ascii="CoArier" w:hAnsi="CoArier"/>
          <w:vanish/>
          <w:sz w:val="24"/>
          <w:szCs w:val="24"/>
        </w:rPr>
        <w:t>p[7{</w:t>
      </w:r>
      <w:r>
        <w:rPr>
          <w:rFonts w:ascii="CoArier" w:hAnsi="CoArier"/>
          <w:sz w:val="24"/>
          <w:szCs w:val="24"/>
        </w:rPr>
        <w:t>Major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Pierer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ertheilte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Betreibung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Verlagsbuchhandel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1835 - 1861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2724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das Gesuch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Hofbuchdrucker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Schöne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Betreibung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</w:t>
      </w:r>
      <w:r>
        <w:rPr>
          <w:rFonts w:ascii="CoArier" w:hAnsi="CoArier"/>
          <w:vanish/>
          <w:sz w:val="24"/>
          <w:szCs w:val="24"/>
        </w:rPr>
        <w:t>&lt;handel&gt;]s</w:t>
      </w:r>
      <w:r>
        <w:rPr>
          <w:rFonts w:ascii="CoArier" w:hAnsi="CoArier"/>
          <w:sz w:val="24"/>
          <w:szCs w:val="24"/>
        </w:rPr>
        <w:t>- und Papierhandel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2737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die dem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Robert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Schöne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ertheilte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Errichtung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</w:t>
      </w:r>
      <w:r>
        <w:rPr>
          <w:rFonts w:ascii="CoArier" w:hAnsi="CoArier"/>
          <w:vanish/>
          <w:sz w:val="24"/>
          <w:szCs w:val="24"/>
        </w:rPr>
        <w:t>&lt;handlung&gt;]s</w:t>
      </w:r>
      <w:r>
        <w:rPr>
          <w:rFonts w:ascii="CoArier" w:hAnsi="CoArier"/>
          <w:sz w:val="24"/>
          <w:szCs w:val="24"/>
        </w:rPr>
        <w:t>-, Papier</w:t>
      </w:r>
      <w:r>
        <w:rPr>
          <w:rFonts w:ascii="CoArier" w:hAnsi="CoArier"/>
          <w:vanish/>
          <w:sz w:val="24"/>
          <w:szCs w:val="24"/>
        </w:rPr>
        <w:t>&lt;handlung&gt;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Kunsthandlung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1848 - 1853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2736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das Gesuch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Hofmeister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Ronneburg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</w:t>
      </w:r>
      <w:r>
        <w:rPr>
          <w:rFonts w:ascii="CoArier" w:hAnsi="CoArier"/>
          <w:vanish/>
          <w:sz w:val="24"/>
          <w:szCs w:val="24"/>
        </w:rPr>
        <w:t>&lt;buchhandel&gt;]s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Sortimentsbuchhandel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2740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die dem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Korrektor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Joh. Heinr</w:t>
      </w:r>
      <w:r>
        <w:rPr>
          <w:rFonts w:ascii="CoArier" w:hAnsi="CoArier"/>
          <w:vanish/>
          <w:sz w:val="24"/>
          <w:szCs w:val="24"/>
        </w:rPr>
        <w:t>&lt;ich&gt;</w:t>
      </w:r>
      <w:r>
        <w:rPr>
          <w:rFonts w:ascii="CoArier" w:hAnsi="CoArier"/>
          <w:sz w:val="24"/>
          <w:szCs w:val="24"/>
        </w:rPr>
        <w:t>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Jacob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hier ertheilte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Anlegung und Betreibung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</w:t>
      </w:r>
      <w:r>
        <w:rPr>
          <w:rFonts w:ascii="CoArier" w:hAnsi="CoArier"/>
          <w:vanish/>
          <w:sz w:val="24"/>
          <w:szCs w:val="24"/>
        </w:rPr>
        <w:t>&lt;buchhandlung&gt;]s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Sortimentsbuchhandlung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hiesiger Stadt </w:t>
      </w:r>
      <w:r>
        <w:rPr>
          <w:rFonts w:ascii="CoArier" w:hAnsi="CoArier"/>
          <w:vanish/>
          <w:sz w:val="24"/>
          <w:szCs w:val="24"/>
        </w:rPr>
        <w:t>&lt;o[Altenburg]o&gt;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2747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Buchhhandlungsgehilfe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Oscar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Bonde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zur Errichtung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</w:t>
      </w:r>
      <w:r>
        <w:rPr>
          <w:rFonts w:ascii="CoArier" w:hAnsi="CoArier"/>
          <w:vanish/>
          <w:sz w:val="24"/>
          <w:szCs w:val="24"/>
        </w:rPr>
        <w:t>&lt;handlung&gt;]s</w:t>
      </w:r>
      <w:r>
        <w:rPr>
          <w:rFonts w:ascii="CoArier" w:hAnsi="CoArier"/>
          <w:sz w:val="24"/>
          <w:szCs w:val="24"/>
        </w:rPr>
        <w:t xml:space="preserve">-,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Kunst</w:t>
      </w:r>
      <w:r>
        <w:rPr>
          <w:rFonts w:ascii="CoArier" w:hAnsi="CoArier"/>
          <w:vanish/>
          <w:sz w:val="24"/>
          <w:szCs w:val="24"/>
        </w:rPr>
        <w:t>&lt;handlung&gt;]s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Musikalienhandlung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hiesiger Stadt </w:t>
      </w:r>
      <w:r>
        <w:rPr>
          <w:rFonts w:ascii="CoArier" w:hAnsi="CoArier"/>
          <w:vanish/>
          <w:sz w:val="24"/>
          <w:szCs w:val="24"/>
        </w:rPr>
        <w:t>&lt;o[Altenburg]o&gt;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1855 - 1856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2748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Buchbinder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Rudolph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Gröbe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Roda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Konzession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zur Betreibung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Sortimentsbuchhandlung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ingl. das gleiche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Buchbindemeister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Christian Friedrich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Wiedemann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das.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1855 - 1857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2902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die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Herzogliche 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,</w:t>
      </w:r>
      <w:r>
        <w:rPr>
          <w:rFonts w:ascii="CoArier" w:hAnsi="CoArier"/>
          <w:vanish/>
          <w:sz w:val="24"/>
          <w:szCs w:val="24"/>
        </w:rPr>
        <w:t xml:space="preserve"> 2{&lt; o[Altenburg]o&gt;}]k</w:t>
      </w:r>
      <w:r>
        <w:rPr>
          <w:rFonts w:ascii="CoArier" w:hAnsi="CoArier"/>
          <w:sz w:val="24"/>
          <w:szCs w:val="24"/>
        </w:rPr>
        <w:t>, Vol. 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1798 - 1859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1803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die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Herzogliche 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,</w:t>
      </w:r>
      <w:r>
        <w:rPr>
          <w:rFonts w:ascii="CoArier" w:hAnsi="CoArier"/>
          <w:vanish/>
          <w:sz w:val="24"/>
          <w:szCs w:val="24"/>
        </w:rPr>
        <w:t>2{&lt; o[Altenburg]o&gt;}]k</w:t>
      </w:r>
      <w:r>
        <w:rPr>
          <w:rFonts w:ascii="CoArier" w:hAnsi="CoArier"/>
          <w:sz w:val="24"/>
          <w:szCs w:val="24"/>
        </w:rPr>
        <w:t>, Vol. 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1861 - 1874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1804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die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Herzogliche 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,</w:t>
      </w:r>
      <w:r>
        <w:rPr>
          <w:rFonts w:ascii="CoArier" w:hAnsi="CoArier"/>
          <w:vanish/>
          <w:sz w:val="24"/>
          <w:szCs w:val="24"/>
        </w:rPr>
        <w:t>2{&lt; o[Altenburg]o&gt;}]k</w:t>
      </w:r>
      <w:r>
        <w:rPr>
          <w:rFonts w:ascii="CoArier" w:hAnsi="CoArier"/>
          <w:sz w:val="24"/>
          <w:szCs w:val="24"/>
        </w:rPr>
        <w:t>, Vol. III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1874 - 1916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1805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die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Herzogliche 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,</w:t>
      </w:r>
      <w:r>
        <w:rPr>
          <w:rFonts w:ascii="CoArier" w:hAnsi="CoArier"/>
          <w:vanish/>
          <w:sz w:val="24"/>
          <w:szCs w:val="24"/>
        </w:rPr>
        <w:t>2{&lt; o[Altenburg]o&gt;}]k</w:t>
      </w:r>
      <w:r>
        <w:rPr>
          <w:rFonts w:ascii="CoArier" w:hAnsi="CoArier"/>
          <w:sz w:val="24"/>
          <w:szCs w:val="24"/>
        </w:rPr>
        <w:t>, Vol. IV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1917 - 1922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2904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die Aufstellung eines Theils der </w:t>
      </w:r>
      <w:r>
        <w:rPr>
          <w:rFonts w:ascii="CoArier" w:hAnsi="CoArier"/>
          <w:vanish/>
          <w:sz w:val="24"/>
          <w:szCs w:val="24"/>
        </w:rPr>
        <w:t>k[p[</w:t>
      </w:r>
      <w:r>
        <w:rPr>
          <w:rFonts w:ascii="CoArier" w:hAnsi="CoArier"/>
          <w:sz w:val="24"/>
          <w:szCs w:val="24"/>
        </w:rPr>
        <w:t>Lindenau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schen Bibliothek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im hiesigen Gymnasium 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1844 - 1845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2905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die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medizinisch - chirurgische Landesbibliothek</w:t>
      </w:r>
      <w:r>
        <w:rPr>
          <w:rFonts w:ascii="CoArier" w:hAnsi="CoArier"/>
          <w:vanish/>
          <w:sz w:val="24"/>
          <w:szCs w:val="24"/>
        </w:rPr>
        <w:t>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1849 - 1865 ; 1925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1806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>Akt. d. Min</w:t>
      </w:r>
      <w:r>
        <w:rPr>
          <w:rFonts w:ascii="CoArier" w:hAnsi="CoArier"/>
          <w:vanish/>
          <w:sz w:val="24"/>
          <w:szCs w:val="24"/>
        </w:rPr>
        <w:t>&lt;isterial&gt;</w:t>
      </w:r>
      <w:r>
        <w:rPr>
          <w:rFonts w:ascii="CoArier" w:hAnsi="CoArier"/>
          <w:sz w:val="24"/>
          <w:szCs w:val="24"/>
        </w:rPr>
        <w:t xml:space="preserve">kanzlei, betr. die Neuordnung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Ministerial-Bibliothek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1895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;. (1881 - 1923)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1881 - 1923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1807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Verzeichnis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Buchbestellung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für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Min</w:t>
      </w:r>
      <w:r>
        <w:rPr>
          <w:rFonts w:ascii="CoArier" w:hAnsi="CoArier"/>
          <w:vanish/>
          <w:sz w:val="24"/>
          <w:szCs w:val="24"/>
        </w:rPr>
        <w:t>&lt;isterial&gt;</w:t>
      </w:r>
      <w:r>
        <w:rPr>
          <w:rFonts w:ascii="CoArier" w:hAnsi="CoArier"/>
          <w:sz w:val="24"/>
          <w:szCs w:val="24"/>
        </w:rPr>
        <w:t>-B</w:t>
      </w:r>
      <w:r>
        <w:rPr>
          <w:rFonts w:ascii="CoArier" w:hAnsi="CoArier"/>
          <w:vanish/>
          <w:sz w:val="24"/>
          <w:szCs w:val="24"/>
        </w:rPr>
        <w:t>&lt;ibliothek&gt;]s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1897 - 1920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1808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>Akt. der Geh</w:t>
      </w:r>
      <w:r>
        <w:rPr>
          <w:rFonts w:ascii="CoArier" w:hAnsi="CoArier"/>
          <w:vanish/>
          <w:sz w:val="24"/>
          <w:szCs w:val="24"/>
        </w:rPr>
        <w:t>&lt;eimen&gt;</w:t>
      </w:r>
      <w:r>
        <w:rPr>
          <w:rFonts w:ascii="CoArier" w:hAnsi="CoArier"/>
          <w:sz w:val="24"/>
          <w:szCs w:val="24"/>
        </w:rPr>
        <w:t xml:space="preserve">. Kanzlei betr. "aus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Minist</w:t>
      </w:r>
      <w:r>
        <w:rPr>
          <w:rFonts w:ascii="CoArier" w:hAnsi="CoArier"/>
          <w:vanish/>
          <w:sz w:val="24"/>
          <w:szCs w:val="24"/>
        </w:rPr>
        <w:t>&lt;erial&gt;</w:t>
      </w:r>
      <w:r>
        <w:rPr>
          <w:rFonts w:ascii="CoArier" w:hAnsi="CoArier"/>
          <w:sz w:val="24"/>
          <w:szCs w:val="24"/>
        </w:rPr>
        <w:t xml:space="preserve"> 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auszuscheidende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1899 - 1902"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1899 - 1902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1809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Katalog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Herzogl</w:t>
      </w:r>
      <w:r>
        <w:rPr>
          <w:rFonts w:ascii="CoArier" w:hAnsi="CoArier"/>
          <w:vanish/>
          <w:sz w:val="24"/>
          <w:szCs w:val="24"/>
        </w:rPr>
        <w:t>&lt;ichen&gt;</w:t>
      </w:r>
      <w:r>
        <w:rPr>
          <w:rFonts w:ascii="CoArier" w:hAnsi="CoArier"/>
          <w:sz w:val="24"/>
          <w:szCs w:val="24"/>
        </w:rPr>
        <w:t>. Ministerial-Bibliothek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Band I, A - L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?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2903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Rechnungen über Einnahmen und Ausgaben bei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Herzogl</w:t>
      </w:r>
      <w:r>
        <w:rPr>
          <w:rFonts w:ascii="CoArier" w:hAnsi="CoArier"/>
          <w:vanish/>
          <w:sz w:val="24"/>
          <w:szCs w:val="24"/>
        </w:rPr>
        <w:t>&lt;ichen&gt;</w:t>
      </w:r>
      <w:r>
        <w:rPr>
          <w:rFonts w:ascii="CoArier" w:hAnsi="CoArier"/>
          <w:sz w:val="24"/>
          <w:szCs w:val="24"/>
        </w:rPr>
        <w:t>. Bibliothek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1830 - 1848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2908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den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Buchdrucker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Andreas Chrsitian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Beck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Kahla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ertheilte Erlaubniß zur Herausgabe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Wochenblatt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 daselbst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1814 - 1847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2910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die in den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erscheinenden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Zeitblätter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 aufzunehmenden Schriften über öffentliche Verhältnisse des Königreichs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Sachsen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Censur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derselben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1829 - 1833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2911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die in mehreren Artiklen der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Hildburghausen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erscheinenden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Dorfzeitung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über die Verhältnisse des hiesigen Landes vorkommenden Unwahrheiten und Verleumdungen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1830 - 1845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2912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Verbot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von einem gewissen </w:t>
      </w:r>
      <w:r>
        <w:rPr>
          <w:rFonts w:ascii="CoArier" w:hAnsi="CoArier"/>
          <w:vanish/>
          <w:sz w:val="24"/>
          <w:szCs w:val="24"/>
        </w:rPr>
        <w:t>p[3{</w:t>
      </w:r>
      <w:r>
        <w:rPr>
          <w:rFonts w:ascii="CoArier" w:hAnsi="CoArier"/>
          <w:sz w:val="24"/>
          <w:szCs w:val="24"/>
        </w:rPr>
        <w:t>Baron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Frauendorf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herausgegebenen, wider das Königl. Preußische Gouvernement gerichteten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Schmähschrift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2913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das Gesuch der Eigenthümer der </w:t>
      </w:r>
      <w:r>
        <w:rPr>
          <w:rFonts w:ascii="CoArier" w:hAnsi="CoArier"/>
          <w:vanish/>
          <w:sz w:val="24"/>
          <w:szCs w:val="24"/>
        </w:rPr>
        <w:t>k[1{p[</w:t>
      </w:r>
      <w:r>
        <w:rPr>
          <w:rFonts w:ascii="CoArier" w:hAnsi="CoArier"/>
          <w:sz w:val="24"/>
          <w:szCs w:val="24"/>
        </w:rPr>
        <w:t>Schön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schen Buchhandlung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um Erlaubniß zur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Herausgabe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unter dem Titel "</w:t>
      </w:r>
      <w:r>
        <w:rPr>
          <w:rFonts w:ascii="CoArier" w:hAnsi="CoArier"/>
          <w:vanish/>
          <w:sz w:val="24"/>
          <w:szCs w:val="24"/>
        </w:rPr>
        <w:t>t[&lt;2{Zeitschrift}&gt;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Der deutsche Patriot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>"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1831 - 1834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2914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eine vor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herzogl</w:t>
      </w:r>
      <w:r>
        <w:rPr>
          <w:rFonts w:ascii="CoArier" w:hAnsi="CoArier"/>
          <w:vanish/>
          <w:sz w:val="24"/>
          <w:szCs w:val="24"/>
        </w:rPr>
        <w:t>&lt;iche&gt;</w:t>
      </w:r>
      <w:r>
        <w:rPr>
          <w:rFonts w:ascii="CoArier" w:hAnsi="CoArier"/>
          <w:sz w:val="24"/>
          <w:szCs w:val="24"/>
        </w:rPr>
        <w:t>. Landesregierung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  <w:r>
        <w:rPr>
          <w:rFonts w:ascii="CoArier" w:hAnsi="CoArier"/>
          <w:sz w:val="24"/>
          <w:szCs w:val="24"/>
        </w:rPr>
        <w:t xml:space="preserve"> berichtete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Censurdifferenz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mit der Redaktion der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Altenburger Blätter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1831 - 1834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2918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das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Verbot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es eines den </w:t>
      </w:r>
      <w:r>
        <w:rPr>
          <w:rFonts w:ascii="CoArier" w:hAnsi="CoArier"/>
          <w:vanish/>
          <w:sz w:val="24"/>
          <w:szCs w:val="24"/>
        </w:rPr>
        <w:t>p[3{</w:t>
      </w:r>
      <w:r>
        <w:rPr>
          <w:rFonts w:ascii="CoArier" w:hAnsi="CoArier"/>
          <w:sz w:val="24"/>
          <w:szCs w:val="24"/>
        </w:rPr>
        <w:t>Prinz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en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Gustav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Schweden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betreffenden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der hiesigen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Hofbuchdruckerei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1832 - 1834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2919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das in der hiesigen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Hofbuchdruckerei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  <w:r>
        <w:rPr>
          <w:rFonts w:ascii="CoArier" w:hAnsi="CoArier"/>
          <w:sz w:val="24"/>
          <w:szCs w:val="24"/>
        </w:rPr>
        <w:t xml:space="preserve"> erschienene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Volksblatt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Osterländische Blätter für öffentliches Leben, gesellige Unterhaltung und Opposition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, herausgegeben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Spiritus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Aspar dem Jüngeren</w:t>
      </w:r>
      <w:r>
        <w:rPr>
          <w:rFonts w:ascii="CoArier" w:hAnsi="CoArier"/>
          <w:vanish/>
          <w:sz w:val="24"/>
          <w:szCs w:val="24"/>
        </w:rPr>
        <w:t>}]p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1832 - 1835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2920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das Gesuch des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Gleich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für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zur ferneren Herausgabe des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Eremit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en"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1832 - 1840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2915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die Beschwerde des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Königl. Preuß. Gouvernement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s über die hiesige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Censur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insbesondere in Beziehung auf eine in der hiesigen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Hofbuchdruckerei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  <w:r>
        <w:rPr>
          <w:rFonts w:ascii="CoArier" w:hAnsi="CoArier"/>
          <w:sz w:val="24"/>
          <w:szCs w:val="24"/>
        </w:rPr>
        <w:t xml:space="preserve"> gedruckten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Polen und die öffentliche Meinung von Carl von Salza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1832 - 1833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2922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das Gesuch des </w:t>
      </w:r>
      <w:r>
        <w:rPr>
          <w:rFonts w:ascii="CoArier" w:hAnsi="CoArier"/>
          <w:vanish/>
          <w:sz w:val="24"/>
          <w:szCs w:val="24"/>
        </w:rPr>
        <w:t>p[7{</w:t>
      </w:r>
      <w:r>
        <w:rPr>
          <w:rFonts w:ascii="CoArier" w:hAnsi="CoArier"/>
          <w:sz w:val="24"/>
          <w:szCs w:val="24"/>
        </w:rPr>
        <w:t>Hofrath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Philippi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um Vergünstigung, die Redaktion der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Konstitutionellen Bürgerzeitung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" von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auch ferner besorgen zu dürfen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2923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die Verhinderung des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beabsichtigten Drucks der in dem Werke des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Woldeman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Seyffert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bunte Briefe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" gestrichenen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Censurstelle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2924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das Gesuch des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Gleich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Concessionsertheilung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zur Herausgabe einer referierenden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politische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Zeitung</w:t>
      </w:r>
      <w:r>
        <w:rPr>
          <w:rFonts w:ascii="CoArier" w:hAnsi="CoArier"/>
          <w:vanish/>
          <w:sz w:val="24"/>
          <w:szCs w:val="24"/>
        </w:rPr>
        <w:t>}]s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2925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Beschlagnahme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von 12 Exemplaren der von der </w:t>
      </w:r>
      <w:r>
        <w:rPr>
          <w:rFonts w:ascii="CoArier" w:hAnsi="CoArier"/>
          <w:vanish/>
          <w:sz w:val="24"/>
          <w:szCs w:val="24"/>
        </w:rPr>
        <w:t>k[1{p[</w:t>
      </w:r>
      <w:r>
        <w:rPr>
          <w:rFonts w:ascii="CoArier" w:hAnsi="CoArier"/>
          <w:sz w:val="24"/>
          <w:szCs w:val="24"/>
        </w:rPr>
        <w:t>Brede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schen Buchhandlung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Offenbach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an das hiesige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Litteratur Comptoir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gesendeten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Broschüre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Testament des Volksboten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2926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Verbot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in der hiesigen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Hofbuchdruckerei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  <w:r>
        <w:rPr>
          <w:rFonts w:ascii="CoArier" w:hAnsi="CoArier"/>
          <w:sz w:val="24"/>
          <w:szCs w:val="24"/>
        </w:rPr>
        <w:t xml:space="preserve"> gedruckten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Schleiermachers Briefe über Schlegels Lucinde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2927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Beschlagnahme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in der hiesigen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Hofbuchdruckerei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  <w:r>
        <w:rPr>
          <w:rFonts w:ascii="CoArier" w:hAnsi="CoArier"/>
          <w:sz w:val="24"/>
          <w:szCs w:val="24"/>
        </w:rPr>
        <w:t xml:space="preserve"> gedruckten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Die Entlarvung der sogenannten demagogischen Umtriebe von Rechtlieb Zeitgeist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2929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die Redaktion des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Altenburger Hauskalender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1835 - 1865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2928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die Beschwerde des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Senat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der freien Stadt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Bremen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über einige in der hiesigen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Hofbuchdruckerei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  <w:r>
        <w:rPr>
          <w:rFonts w:ascii="CoArier" w:hAnsi="CoArier"/>
          <w:sz w:val="24"/>
          <w:szCs w:val="24"/>
        </w:rPr>
        <w:t xml:space="preserve"> gedruckten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Der Donat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enthaltenen Artikel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1835 - 1836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2930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die Theilnahme an dem von dem </w:t>
      </w:r>
      <w:r>
        <w:rPr>
          <w:rFonts w:ascii="CoArier" w:hAnsi="CoArier"/>
          <w:vanish/>
          <w:sz w:val="24"/>
          <w:szCs w:val="24"/>
        </w:rPr>
        <w:t>p[7{</w:t>
      </w:r>
      <w:r>
        <w:rPr>
          <w:rFonts w:ascii="CoArier" w:hAnsi="CoArier"/>
          <w:sz w:val="24"/>
          <w:szCs w:val="24"/>
        </w:rPr>
        <w:t>Polizeirath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e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Merker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begründeten Institute der Mitteilungen zur Beförderung der Sicherheitspflege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2931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Die Zulassung einer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Weinbargsche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zum nochmaligen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 in hiesiger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Hofbuchdruckerei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1837 - 1838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2932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die von dem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Advokat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Demme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redigierten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Annalen der deutschen und ausländischen Criminalrechtspflege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1837 - 1842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2933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Verbot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Wichtige Tage aus dem Leben Napoleons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2935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eine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Zuwiderhandlung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gegen die bestehende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Preßgesetzgebung</w:t>
      </w:r>
      <w:r>
        <w:rPr>
          <w:rFonts w:ascii="CoArier" w:hAnsi="CoArier"/>
          <w:vanish/>
          <w:sz w:val="24"/>
          <w:szCs w:val="24"/>
        </w:rPr>
        <w:t>}]s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2937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von dem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Königl</w:t>
      </w:r>
      <w:r>
        <w:rPr>
          <w:rFonts w:ascii="CoArier" w:hAnsi="CoArier"/>
          <w:vanish/>
          <w:sz w:val="24"/>
          <w:szCs w:val="24"/>
        </w:rPr>
        <w:t>&lt;ich&gt;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Sächsi</w:t>
      </w:r>
      <w:r>
        <w:rPr>
          <w:rFonts w:ascii="CoArier" w:hAnsi="CoArier"/>
          <w:vanish/>
          <w:sz w:val="24"/>
          <w:szCs w:val="24"/>
        </w:rPr>
        <w:t>&lt;sch]oen&gt;</w:t>
      </w:r>
      <w:r>
        <w:rPr>
          <w:rFonts w:ascii="CoArier" w:hAnsi="CoArier"/>
          <w:sz w:val="24"/>
          <w:szCs w:val="24"/>
        </w:rPr>
        <w:t>. Ministerium des Innern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geführte Beschwerde über eine unter hiesiger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Censur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erschienene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: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Dr. Schaffrath Kritik der in erster Instanz gegen 19 Mitglieder der Leipziger Burschenschaft gesprochenen Urteile</w:t>
      </w:r>
      <w:r>
        <w:rPr>
          <w:rFonts w:ascii="CoArier" w:hAnsi="CoArier"/>
          <w:vanish/>
          <w:sz w:val="24"/>
          <w:szCs w:val="24"/>
        </w:rPr>
        <w:t>}]t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2936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Buchdrucker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Hochhausen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Ronneburg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Erlaubniß zur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Herausgabe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Lokalblatt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es,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1838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; 1839 - 1846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1838 ; 1839 - 1846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2938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den in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Sächsische Vaterlandsblätter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 enthaltenden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Aufsatz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Constitutionelle Bedenklichkeiten im Herzogtum Altenburg</w:t>
      </w:r>
      <w:r>
        <w:rPr>
          <w:rFonts w:ascii="CoArier" w:hAnsi="CoArier"/>
          <w:vanish/>
          <w:sz w:val="24"/>
          <w:szCs w:val="24"/>
        </w:rPr>
        <w:t>}]t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1841 - 1842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2939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das Gesuch des </w:t>
      </w:r>
      <w:r>
        <w:rPr>
          <w:rFonts w:ascii="CoArier" w:hAnsi="CoArier"/>
          <w:vanish/>
          <w:sz w:val="24"/>
          <w:szCs w:val="24"/>
        </w:rPr>
        <w:t>p[7{</w:t>
      </w:r>
      <w:r>
        <w:rPr>
          <w:rFonts w:ascii="CoArier" w:hAnsi="CoArier"/>
          <w:sz w:val="24"/>
          <w:szCs w:val="24"/>
        </w:rPr>
        <w:t>Kammerdirektor a. D.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Hitzig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um Mitteilung der auf die Censur oder das literarische Eigenthum bezug habenden Gesetze und Verordnungen zum Abdruck in der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allgemeinen Preßzeitung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, 1841 - 1842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1841 - 1842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2940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das Gesuch des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W.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Lobe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Mittheilung statistischer Beiträge zu einer von ihm herausgegebenen Schrift über die Altenburger Landwirtschaft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2942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Unterdrückung eines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Paris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erschienenen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Buchs gemeinschädlichen Inhalts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t[&lt;2{Buch}&gt;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De la Prusie et de la denomination, par un inionnu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2945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Verbot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Vertriebes einer angeblich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Paris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erschienenen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Broschüre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Wahrheiten mit und ohne Schleier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2946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Unterdrückung der als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schädlich</w:t>
      </w:r>
      <w:r>
        <w:rPr>
          <w:rFonts w:ascii="CoArier" w:hAnsi="CoArier"/>
          <w:vanish/>
          <w:sz w:val="24"/>
          <w:szCs w:val="24"/>
        </w:rPr>
        <w:t>&lt;e&gt;}</w:t>
      </w:r>
      <w:r>
        <w:rPr>
          <w:rFonts w:ascii="CoArier" w:hAnsi="CoArier"/>
          <w:sz w:val="24"/>
          <w:szCs w:val="24"/>
        </w:rPr>
        <w:t xml:space="preserve"> bezeichneten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1844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; 1845 - 1848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1844 ; 1845 - 1848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2947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von dem </w:t>
      </w:r>
      <w:r>
        <w:rPr>
          <w:rFonts w:ascii="CoArier" w:hAnsi="CoArier"/>
          <w:vanish/>
          <w:sz w:val="24"/>
          <w:szCs w:val="24"/>
        </w:rPr>
        <w:t>p[7{</w:t>
      </w:r>
      <w:r>
        <w:rPr>
          <w:rFonts w:ascii="CoArier" w:hAnsi="CoArier"/>
          <w:sz w:val="24"/>
          <w:szCs w:val="24"/>
        </w:rPr>
        <w:t>Amtsakteur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Hesse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beabsichtigte Herausgabe einer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juristischen Zeitschrift für das Herzogtum Altenburg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2948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Censurbeschwerde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kaiserl</w:t>
      </w:r>
      <w:r>
        <w:rPr>
          <w:rFonts w:ascii="CoArier" w:hAnsi="CoArier"/>
          <w:vanish/>
          <w:sz w:val="24"/>
          <w:szCs w:val="24"/>
        </w:rPr>
        <w:t>&lt;ich&gt;</w:t>
      </w:r>
      <w:r>
        <w:rPr>
          <w:rFonts w:ascii="CoArier" w:hAnsi="CoArier"/>
          <w:sz w:val="24"/>
          <w:szCs w:val="24"/>
        </w:rPr>
        <w:t>. russischen Gesandtschaft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wegen mehrerer Artikel in der beim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Helbig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verlegten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Eisenbahn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2949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Herausgabe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im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inländische</w:t>
      </w:r>
      <w:r>
        <w:rPr>
          <w:rFonts w:ascii="CoArier" w:hAnsi="CoArier"/>
          <w:vanish/>
          <w:sz w:val="24"/>
          <w:szCs w:val="24"/>
        </w:rPr>
        <w:t>&lt;r&gt;}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2956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Beschwerde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Königl. Preuß. Ministerium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gegen den Inhalt der in der </w:t>
      </w:r>
      <w:r>
        <w:rPr>
          <w:rFonts w:ascii="CoArier" w:hAnsi="CoArier"/>
          <w:vanish/>
          <w:sz w:val="24"/>
          <w:szCs w:val="24"/>
        </w:rPr>
        <w:t>k[1{p[</w:t>
      </w:r>
      <w:r>
        <w:rPr>
          <w:rFonts w:ascii="CoArier" w:hAnsi="CoArier"/>
          <w:sz w:val="24"/>
          <w:szCs w:val="24"/>
        </w:rPr>
        <w:t>Schön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schen Buchdruckerei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erscheinenden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Wochenschrift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Der deutsche Stadt</w:t>
      </w:r>
      <w:r>
        <w:rPr>
          <w:rFonts w:ascii="CoArier" w:hAnsi="CoArier"/>
          <w:vanish/>
          <w:sz w:val="24"/>
          <w:szCs w:val="24"/>
        </w:rPr>
        <w:t>&lt;bote&gt;</w:t>
      </w:r>
      <w:r>
        <w:rPr>
          <w:rFonts w:ascii="CoArier" w:hAnsi="CoArier"/>
          <w:sz w:val="24"/>
          <w:szCs w:val="24"/>
        </w:rPr>
        <w:t>- und Landbote</w:t>
      </w:r>
      <w:r>
        <w:rPr>
          <w:rFonts w:ascii="CoArier" w:hAnsi="CoArier"/>
          <w:vanish/>
          <w:sz w:val="24"/>
          <w:szCs w:val="24"/>
        </w:rPr>
        <w:t>}]t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1847 - 1848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2950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das Gesuch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Literat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en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Georg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Sesekiel</w:t>
      </w:r>
      <w:r>
        <w:rPr>
          <w:rFonts w:ascii="CoArier" w:hAnsi="CoArier"/>
          <w:vanish/>
          <w:sz w:val="24"/>
          <w:szCs w:val="24"/>
        </w:rPr>
        <w:t>}&lt;, 6{o[Altenburg]o}]p&gt;</w:t>
      </w:r>
      <w:r>
        <w:rPr>
          <w:rFonts w:ascii="CoArier" w:hAnsi="CoArier"/>
          <w:sz w:val="24"/>
          <w:szCs w:val="24"/>
        </w:rPr>
        <w:t xml:space="preserve"> hier um Erlaubnis zur Herausgabe eines dem hiesigen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Amts</w:t>
      </w:r>
      <w:r>
        <w:rPr>
          <w:rFonts w:ascii="CoArier" w:hAnsi="CoArier"/>
          <w:vanish/>
          <w:sz w:val="24"/>
          <w:szCs w:val="24"/>
        </w:rPr>
        <w:t>&lt;blatt&gt;</w:t>
      </w:r>
      <w:r>
        <w:rPr>
          <w:rFonts w:ascii="CoArier" w:hAnsi="CoArier"/>
          <w:sz w:val="24"/>
          <w:szCs w:val="24"/>
        </w:rPr>
        <w:t xml:space="preserve">- und Nachrichtenblatt </w:t>
      </w:r>
      <w:r>
        <w:rPr>
          <w:rFonts w:ascii="CoArier" w:hAnsi="CoArier"/>
          <w:vanish/>
          <w:sz w:val="24"/>
          <w:szCs w:val="24"/>
        </w:rPr>
        <w:t>&lt;o[Altenburg]o&gt;]t</w:t>
      </w:r>
      <w:r>
        <w:rPr>
          <w:rFonts w:ascii="CoArier" w:hAnsi="CoArier"/>
          <w:sz w:val="24"/>
          <w:szCs w:val="24"/>
        </w:rPr>
        <w:t xml:space="preserve"> beizulegenden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Konversationsblatt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2958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Herausgabe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Volksblatt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unter dem Titel </w:t>
      </w:r>
      <w:r>
        <w:rPr>
          <w:rFonts w:ascii="CoArier" w:hAnsi="CoArier"/>
          <w:vanish/>
          <w:sz w:val="24"/>
          <w:szCs w:val="24"/>
        </w:rPr>
        <w:t>t[&lt;2{Volksblatt}&gt;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Zeitung für Stadt und Land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1847 - 1864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2962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Herausgabe des </w:t>
      </w:r>
      <w:r>
        <w:rPr>
          <w:rFonts w:ascii="CoArier" w:hAnsi="CoArier"/>
          <w:vanish/>
          <w:sz w:val="24"/>
          <w:szCs w:val="24"/>
        </w:rPr>
        <w:t>t[o[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 Volksblatt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es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1849 - 1853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2964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Unterstützung für die beabsichtigte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Herausgabe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kirchlich musikalischen Werk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Johannes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Spangenberger</w:t>
      </w:r>
      <w:r>
        <w:rPr>
          <w:rFonts w:ascii="CoArier" w:hAnsi="CoArier"/>
          <w:vanish/>
          <w:sz w:val="24"/>
          <w:szCs w:val="24"/>
        </w:rPr>
        <w:t>}]p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2965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Abgabe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Freiexemplar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inländische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2966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das Gesuch des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Professor 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Gersdorf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um Erlaubnis zur Gründung einer "</w:t>
      </w:r>
      <w:r>
        <w:rPr>
          <w:rFonts w:ascii="CoArier" w:hAnsi="CoArier"/>
          <w:vanish/>
          <w:sz w:val="24"/>
          <w:szCs w:val="24"/>
        </w:rPr>
        <w:t>t[o[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 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2957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380b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Beschwerde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Stauffer</w:t>
      </w:r>
      <w:r>
        <w:rPr>
          <w:rFonts w:ascii="CoArier" w:hAnsi="CoArier"/>
          <w:vanish/>
          <w:sz w:val="24"/>
          <w:szCs w:val="24"/>
        </w:rPr>
        <w:t>}&lt;, 6{o[Altenburg]o}&gt;]p</w:t>
      </w:r>
      <w:r>
        <w:rPr>
          <w:rFonts w:ascii="CoArier" w:hAnsi="CoArier"/>
          <w:sz w:val="24"/>
          <w:szCs w:val="24"/>
        </w:rPr>
        <w:t xml:space="preserve"> hier gegen den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Buchbinder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Reuter</w:t>
      </w:r>
      <w:r>
        <w:rPr>
          <w:rFonts w:ascii="CoArier" w:hAnsi="CoArier"/>
          <w:vanish/>
          <w:sz w:val="24"/>
          <w:szCs w:val="24"/>
        </w:rPr>
        <w:t>}&lt;, 6{o[Altenburg]o}&gt;]p</w:t>
      </w:r>
      <w:r>
        <w:rPr>
          <w:rFonts w:ascii="CoArier" w:hAnsi="CoArier"/>
          <w:sz w:val="24"/>
          <w:szCs w:val="24"/>
        </w:rPr>
        <w:t xml:space="preserve"> hier wegen vermeintlichen Eingriffs in des erstern Recht zum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Sortimentsbuchhandel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1847 - 1848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2951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eingesendeten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&lt;sache&gt;]s</w:t>
      </w:r>
      <w:r>
        <w:rPr>
          <w:rFonts w:ascii="CoArier" w:hAnsi="CoArier"/>
          <w:sz w:val="24"/>
          <w:szCs w:val="24"/>
        </w:rPr>
        <w:t xml:space="preserve"> und Kunstsachen, Vol. V.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1846 - 1850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2952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eingesendeten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&lt;sache&gt;]s</w:t>
      </w:r>
      <w:r>
        <w:rPr>
          <w:rFonts w:ascii="CoArier" w:hAnsi="CoArier"/>
          <w:sz w:val="24"/>
          <w:szCs w:val="24"/>
        </w:rPr>
        <w:t xml:space="preserve"> und Kuntsachen, Vol. VI.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1851 - 1853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2953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eingesendeten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&lt;sache&gt;]s</w:t>
      </w:r>
      <w:r>
        <w:rPr>
          <w:rFonts w:ascii="CoArier" w:hAnsi="CoArier"/>
          <w:sz w:val="24"/>
          <w:szCs w:val="24"/>
        </w:rPr>
        <w:t xml:space="preserve"> und Kunstsachen, Vol. VII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1854 - 1857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2954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eingesendeten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&lt;sache&gt;]s</w:t>
      </w:r>
      <w:r>
        <w:rPr>
          <w:rFonts w:ascii="CoArier" w:hAnsi="CoArier"/>
          <w:sz w:val="24"/>
          <w:szCs w:val="24"/>
        </w:rPr>
        <w:t xml:space="preserve"> und Kunstsachen, Vol. VIII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1857 - 1860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2955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eingesendeten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&lt;sache&gt;]s</w:t>
      </w:r>
      <w:r>
        <w:rPr>
          <w:rFonts w:ascii="CoArier" w:hAnsi="CoArier"/>
          <w:sz w:val="24"/>
          <w:szCs w:val="24"/>
        </w:rPr>
        <w:t xml:space="preserve"> und Kunstsachen, Vol. IX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1861 - 1864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1811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eingesendeten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&lt;sache&gt;]s</w:t>
      </w:r>
      <w:r>
        <w:rPr>
          <w:rFonts w:ascii="CoArier" w:hAnsi="CoArier"/>
          <w:sz w:val="24"/>
          <w:szCs w:val="24"/>
        </w:rPr>
        <w:t xml:space="preserve"> und Kunstsachen, Vol. X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1861 - 1864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1812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eingesendeten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&lt;sache&gt;]s</w:t>
      </w:r>
      <w:r>
        <w:rPr>
          <w:rFonts w:ascii="CoArier" w:hAnsi="CoArier"/>
          <w:sz w:val="24"/>
          <w:szCs w:val="24"/>
        </w:rPr>
        <w:t xml:space="preserve"> und Kunstsachen, Vol. XI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1874 - 1878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1813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eingesendeten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&lt;sache&gt;]s</w:t>
      </w:r>
      <w:r>
        <w:rPr>
          <w:rFonts w:ascii="CoArier" w:hAnsi="CoArier"/>
          <w:sz w:val="24"/>
          <w:szCs w:val="24"/>
        </w:rPr>
        <w:t xml:space="preserve"> und Kunstsachen, Vol. XII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1879 - 1882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1814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eingesendeten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&lt;sache&gt;]s</w:t>
      </w:r>
      <w:r>
        <w:rPr>
          <w:rFonts w:ascii="CoArier" w:hAnsi="CoArier"/>
          <w:sz w:val="24"/>
          <w:szCs w:val="24"/>
        </w:rPr>
        <w:t xml:space="preserve"> und Kunstsachen, Vol. XIII 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1883 - 1892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1815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eingesendeten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&lt;sache&gt;]s</w:t>
      </w:r>
      <w:r>
        <w:rPr>
          <w:rFonts w:ascii="CoArier" w:hAnsi="CoArier"/>
          <w:sz w:val="24"/>
          <w:szCs w:val="24"/>
        </w:rPr>
        <w:t xml:space="preserve"> und Kunstsachen, Vol. XIV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1892 - 1898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1816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eingesendeten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&lt;sache&gt;]s</w:t>
      </w:r>
      <w:r>
        <w:rPr>
          <w:rFonts w:ascii="CoArier" w:hAnsi="CoArier"/>
          <w:sz w:val="24"/>
          <w:szCs w:val="24"/>
        </w:rPr>
        <w:t xml:space="preserve"> und Kunstsachen, Vol. XV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1899 - 1906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1817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eingesendeten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&lt;sache&gt;]s</w:t>
      </w:r>
      <w:r>
        <w:rPr>
          <w:rFonts w:ascii="CoArier" w:hAnsi="CoArier"/>
          <w:sz w:val="24"/>
          <w:szCs w:val="24"/>
        </w:rPr>
        <w:t xml:space="preserve"> und Kunstsachen, Vol. XVI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1907 - 1918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1818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eingesendeten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&lt;sache&gt;]s</w:t>
      </w:r>
      <w:r>
        <w:rPr>
          <w:rFonts w:ascii="CoArier" w:hAnsi="CoArier"/>
          <w:sz w:val="24"/>
          <w:szCs w:val="24"/>
        </w:rPr>
        <w:t xml:space="preserve"> und Kunstsachen, Vol. XVII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1917 - 1922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 zu Altenburg, Nr. 2967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Verbreitung von Schriften, Traktaten u. Bildern durch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Colportage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1853 - 1854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2959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Verhältnisse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Deutschland</w:t>
      </w:r>
      <w:r>
        <w:rPr>
          <w:rFonts w:ascii="CoArier" w:hAnsi="CoArier"/>
          <w:vanish/>
          <w:sz w:val="24"/>
          <w:szCs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1847 - 1853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2921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Entwerfung einer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Instruktion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für die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Censor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im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Herzogtum Altenburg</w:t>
      </w:r>
      <w:r>
        <w:rPr>
          <w:rFonts w:ascii="CoArier" w:hAnsi="CoArier"/>
          <w:vanish/>
          <w:sz w:val="24"/>
          <w:szCs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1832 - 1865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2968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Ausführung der Verordnung, den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Bundesbeschluß vom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6. Juli 1854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zur Verhinderung des Mißbrauchs der 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 vom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1. März 1855</w:t>
      </w:r>
      <w:r>
        <w:rPr>
          <w:rFonts w:ascii="CoArier" w:hAnsi="CoArier"/>
          <w:vanish/>
          <w:sz w:val="24"/>
          <w:szCs w:val="24"/>
        </w:rPr>
        <w:t>]z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1855 - 1857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2963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Buchbinder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Theodor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Reuter</w:t>
      </w:r>
      <w:r>
        <w:rPr>
          <w:rFonts w:ascii="CoArier" w:hAnsi="CoArier"/>
          <w:vanish/>
          <w:sz w:val="24"/>
          <w:szCs w:val="24"/>
        </w:rPr>
        <w:t>}&lt;, 6{o[Altenburg]o}&gt;]p</w:t>
      </w:r>
      <w:r>
        <w:rPr>
          <w:rFonts w:ascii="CoArier" w:hAnsi="CoArier"/>
          <w:sz w:val="24"/>
          <w:szCs w:val="24"/>
        </w:rPr>
        <w:t xml:space="preserve"> hier um die Erlaubniserteilung zum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Vertrieb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e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Zeitungen und Zeitschriften</w:t>
      </w:r>
      <w:r>
        <w:rPr>
          <w:rFonts w:ascii="CoArier" w:hAnsi="CoArier"/>
          <w:vanish/>
          <w:sz w:val="24"/>
          <w:szCs w:val="24"/>
        </w:rPr>
        <w:t>}]s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1851 - 1859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2969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das Gesuch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Prediger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Ger. Palmer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Davis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7{</w:t>
      </w:r>
      <w:r>
        <w:rPr>
          <w:rFonts w:ascii="CoArier" w:hAnsi="CoArier"/>
          <w:sz w:val="24"/>
          <w:szCs w:val="24"/>
        </w:rPr>
        <w:t xml:space="preserve">Hausagent der britischen und ausländischen Bibelgesellschaft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Frankfurt M</w:t>
      </w:r>
      <w:r>
        <w:rPr>
          <w:rFonts w:ascii="CoArier" w:hAnsi="CoArier"/>
          <w:vanish/>
          <w:sz w:val="24"/>
          <w:szCs w:val="24"/>
        </w:rPr>
        <w:t>&lt;ain&gt;]o}]p</w:t>
      </w:r>
      <w:r>
        <w:rPr>
          <w:rFonts w:ascii="CoArier" w:hAnsi="CoArier"/>
          <w:sz w:val="24"/>
          <w:szCs w:val="24"/>
        </w:rPr>
        <w:t xml:space="preserve">, um Gestattung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Colportage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von heiligen Schriften im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Herzogtum S. Altenburg</w:t>
      </w:r>
      <w:r>
        <w:rPr>
          <w:rFonts w:ascii="CoArier" w:hAnsi="CoArier"/>
          <w:vanish/>
          <w:sz w:val="24"/>
          <w:szCs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1859 - 1866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5972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Vertrieb amerikanischer Zeitschriften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durch die Post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1860 - 1862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Tagespresse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2971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das Gesuch der Redaktion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Der Compaß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Frankfurt M</w:t>
      </w:r>
      <w:r>
        <w:rPr>
          <w:rFonts w:ascii="CoArier" w:hAnsi="CoArier"/>
          <w:vanish/>
          <w:sz w:val="24"/>
          <w:szCs w:val="24"/>
        </w:rPr>
        <w:t>&lt;ain&gt;]o</w:t>
      </w:r>
      <w:r>
        <w:rPr>
          <w:rFonts w:ascii="CoArier" w:hAnsi="CoArier"/>
          <w:sz w:val="24"/>
          <w:szCs w:val="24"/>
        </w:rPr>
        <w:t xml:space="preserve">. um Übersendung eines Exemplars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Amts</w:t>
      </w:r>
      <w:r>
        <w:rPr>
          <w:rFonts w:ascii="CoArier" w:hAnsi="CoArier"/>
          <w:vanish/>
          <w:sz w:val="24"/>
          <w:szCs w:val="24"/>
        </w:rPr>
        <w:t>&lt;blatt&gt;]s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Nachrichtenblatt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 nebst Gesetzsammlung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2973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Einsendung der jährlichen Verzeichnisse der nach dem hiesigen Staatsgebiet debitierten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1860 - 1865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2974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Frankfurt O</w:t>
      </w:r>
      <w:r>
        <w:rPr>
          <w:rFonts w:ascii="CoArier" w:hAnsi="CoArier"/>
          <w:vanish/>
          <w:sz w:val="24"/>
          <w:szCs w:val="24"/>
        </w:rPr>
        <w:t>&lt;der&gt;</w:t>
      </w:r>
      <w:r>
        <w:rPr>
          <w:rFonts w:ascii="CoArier" w:hAnsi="CoArier"/>
          <w:sz w:val="24"/>
          <w:szCs w:val="24"/>
        </w:rPr>
        <w:t>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erscheinende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Deutsche Gemeinde-Zeitung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2975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von dem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Professor 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Ortloff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Jena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zu gründende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Thüringer Zentral-Zeitung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Geheimes Ministerium, Nr. 2977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381b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Unterdrückung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Druckschrift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1820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Grimmsche deutsche Wörterbuch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1868 - 1870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1821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vom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Rechtsanwalt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August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Klein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beabsichtigte Gründung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Centralblattes zur Publikation von Ediktallordnungen, Concursanzeigen etc. etc.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1869 - 1870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1823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Verlagsbuchhändler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Hermann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Serbe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bezüglich Herausgabe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Reichs</w:t>
      </w:r>
      <w:r>
        <w:rPr>
          <w:rFonts w:ascii="CoArier" w:hAnsi="CoArier"/>
          <w:vanish/>
          <w:sz w:val="24"/>
          <w:szCs w:val="24"/>
        </w:rPr>
        <w:t>&lt;adreßbuch&gt;]s</w:t>
      </w:r>
      <w:r>
        <w:rPr>
          <w:rFonts w:ascii="CoArier" w:hAnsi="CoArier"/>
          <w:sz w:val="24"/>
          <w:szCs w:val="24"/>
        </w:rPr>
        <w:t xml:space="preserve">-,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Handels</w:t>
      </w:r>
      <w:r>
        <w:rPr>
          <w:rFonts w:ascii="CoArier" w:hAnsi="CoArier"/>
          <w:vanish/>
          <w:sz w:val="24"/>
          <w:szCs w:val="24"/>
        </w:rPr>
        <w:t>&lt;adreßbuch&gt;]s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Genossenschaftsadreßbuch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1824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</w:t>
      </w:r>
      <w:r>
        <w:rPr>
          <w:rFonts w:ascii="CoArier" w:hAnsi="CoArier"/>
          <w:vanish/>
          <w:sz w:val="24"/>
          <w:szCs w:val="24"/>
        </w:rPr>
        <w:t>t[o[</w:t>
      </w:r>
      <w:r>
        <w:rPr>
          <w:rFonts w:ascii="CoArier" w:hAnsi="CoArier"/>
          <w:sz w:val="24"/>
          <w:szCs w:val="24"/>
        </w:rPr>
        <w:t>Jena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ische Literatur-Zeitung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1826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beabsichtigte Anfertigung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Handbuchs und geographischen Ortslexikons für das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Herzogtum Sachsen-Altenburg</w:t>
      </w:r>
      <w:r>
        <w:rPr>
          <w:rFonts w:ascii="CoArier" w:hAnsi="CoArier"/>
          <w:vanish/>
          <w:sz w:val="24"/>
          <w:szCs w:val="24"/>
        </w:rPr>
        <w:t>]o]s</w:t>
      </w:r>
      <w:r>
        <w:rPr>
          <w:rFonts w:ascii="CoArier" w:hAnsi="CoArier"/>
          <w:sz w:val="24"/>
          <w:szCs w:val="24"/>
        </w:rPr>
        <w:t xml:space="preserve"> seitens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Verlagsbuchhandlung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E. M.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Starke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1878 - 1896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Gesamtministerium zu Altenburg, Nr. 1828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Jusitiz-Mininist</w:t>
      </w:r>
      <w:r>
        <w:rPr>
          <w:rFonts w:ascii="CoArier" w:hAnsi="CoArier"/>
          <w:vanish/>
          <w:sz w:val="24"/>
          <w:szCs w:val="24"/>
        </w:rPr>
        <w:t>&lt;erium} 2{o[Altenburg]o&gt;}]k</w:t>
      </w:r>
      <w:r>
        <w:rPr>
          <w:rFonts w:ascii="CoArier" w:hAnsi="CoArier"/>
          <w:sz w:val="24"/>
          <w:szCs w:val="24"/>
        </w:rPr>
        <w:t>.Kanzlei-Akten, btr.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eingegangene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Angebot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e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Büreaugegenständen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1907 - 1922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01</w:t>
        <w:tab/>
        <w:t>Thüringisches Staatsarchiv Altenburg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Ministerium zu Altenburg ; Abteilung des Innern, Nr.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  <w:tab/>
        <w:t>1800 - 1923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 xml:space="preserve">Findbuch (beinhaltet die Bestände: Ministerium zu Altenburg ; Abteilung des Innern und Landesregierung II zu Altenburg) 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Klasse IV, Landeskultur und Landeswohlfahrt \ Wissenschaftliche Bestrebungen und Bibliotheken, 1834 - 1920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 Nr. 1441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191b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Commissions-Akten die Übergabe der Stiftungsurkunde über die Begründung einer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Bürgerbibliothek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Stadt</w:t>
      </w:r>
      <w:r>
        <w:rPr>
          <w:rFonts w:ascii="CoArier" w:hAnsi="CoArier"/>
          <w:vanish/>
          <w:sz w:val="24"/>
          <w:szCs w:val="24"/>
        </w:rPr>
        <w:t xml:space="preserve"> 2{o[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und die Bearbeitung eines Entwurfs zur Regulation für die Benutzung ders.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 xml:space="preserve">1844 - 1845 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1442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191b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Begründung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Bürgerbibliothek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hiesiger Stadt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1844 - 1845 ; 1874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1446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Verbreitung einer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Worte liebevoller Ermahnung an unsere Dienstboten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J. C.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Maring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1457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höchsten Orts remittierte Zuschrift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allgemeinen deutschen Verlagsanstalt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, zwei Schriften des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Gloger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t[&lt;2{Schrift}&gt;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Ermahnung zum Schutze nützlicher Thiere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1455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193b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Pipersche Monatsschrift für deutsches Städte und Gemeindewesen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1857 - 1858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1456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193b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den Katalog die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Bibliothek des herzogl. Appellationsgerichts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1857 - 1870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II, Nr. 1324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196b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ein Gesuch des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Stadtrat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es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Roda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um Verwilligung eines Beitrages zur Anlegung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Bürgerbibliothek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II, Nr. 1321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ein Gesuch des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Stadtrat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es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um Unterstützung mit einem kleinen Beitrage aus Staatsmitteln zu der dortigen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Bürger</w:t>
      </w:r>
      <w:r>
        <w:rPr>
          <w:rFonts w:ascii="CoArier" w:hAnsi="CoArier"/>
          <w:vanish/>
          <w:sz w:val="24"/>
          <w:szCs w:val="24"/>
        </w:rPr>
        <w:t>&lt;bibliothek&gt;]s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Schulbilbliothek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1868 - 1869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II, Nr. 1322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Gesuch des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Stadtrath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Roda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um staatliche Unterstützung zur Errichtung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Bürgerbibliothek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1868 - 1869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II, Nr. 1330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197b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Begründung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im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Roda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ischen Amtsbezirk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II, Nr. 1379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201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>Acta, betr. das "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deutsche Bureau der internationalen Bibliographie der Naturwissenschaften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" dergl. die "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Bibliographie der Sozialwissenschaften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1901 ; 1913 - 1915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II, Nr. 1401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203b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Ministerial-Bibliothek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1905 ; 1915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Klasse VII, Handel, Gewerbe, Privilegien, Konzessionen \ 20. Concession zum Buch</w:t>
      </w:r>
      <w:r>
        <w:rPr>
          <w:rFonts w:ascii="CoArier" w:hAnsi="CoArier"/>
          <w:vanish/>
          <w:sz w:val="24"/>
          <w:szCs w:val="24"/>
        </w:rPr>
        <w:t>&lt;handel&gt;</w:t>
      </w:r>
      <w:r>
        <w:rPr>
          <w:rFonts w:ascii="CoArier" w:hAnsi="CoArier"/>
          <w:sz w:val="24"/>
          <w:szCs w:val="24"/>
        </w:rPr>
        <w:t>- und Kunsthandel ; Buch</w:t>
      </w:r>
      <w:r>
        <w:rPr>
          <w:rFonts w:ascii="CoArier" w:hAnsi="CoArier"/>
          <w:vanish/>
          <w:sz w:val="24"/>
          <w:szCs w:val="24"/>
        </w:rPr>
        <w:t>&lt;druckereien&gt;</w:t>
      </w:r>
      <w:r>
        <w:rPr>
          <w:rFonts w:ascii="CoArier" w:hAnsi="CoArier"/>
          <w:sz w:val="24"/>
          <w:szCs w:val="24"/>
        </w:rPr>
        <w:t>- und Steindruckereien ; Anlegung von Leihbibliotheken ; Herausgabe von Zeitschriften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3179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höchsten Anordnungen wegen Einlieferung eines Exemplars von allen in den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Buchdruckerei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des Landes gedruckten Schriften an die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Herzogl</w:t>
      </w:r>
      <w:r>
        <w:rPr>
          <w:rFonts w:ascii="CoArier" w:hAnsi="CoArier"/>
          <w:vanish/>
          <w:sz w:val="24"/>
          <w:szCs w:val="24"/>
        </w:rPr>
        <w:t>&lt;iche&gt;</w:t>
      </w:r>
      <w:r>
        <w:rPr>
          <w:rFonts w:ascii="CoArier" w:hAnsi="CoArier"/>
          <w:sz w:val="24"/>
          <w:szCs w:val="24"/>
        </w:rPr>
        <w:t xml:space="preserve"> Bilbliothek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1829 ; 1841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Minsterium zu Altenburg, Abteilung des Innern, Nr. 3187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230b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Buchdrucker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Friedrich Wilhelm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Hochfenster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hier 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zur Betreibung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Buchdruckerei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zur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Herausgabe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Kalenders und Localblatt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es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Ronneburg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1837 ; 1838 ; 1839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3188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230b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Buchdrucker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Friedrich Wilhelm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Hochfenster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Ronneburg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Erlaubniß zur Herausgabe einer Zeitschrift unter dem Titel "</w:t>
      </w:r>
      <w:r>
        <w:rPr>
          <w:rFonts w:ascii="CoArier" w:hAnsi="CoArier"/>
          <w:vanish/>
          <w:sz w:val="24"/>
          <w:szCs w:val="24"/>
        </w:rPr>
        <w:t>t[&lt;2{Zeitschrift}&gt;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Altenburger Blätter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" d.a.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1841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1842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ingleichen dessen Gesuch um Erlaubniß zur Herausgabe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Voigtländischer Zeitungsbote für Stadt und Land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, d.a.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1847</w:t>
      </w:r>
      <w:r>
        <w:rPr>
          <w:rFonts w:ascii="CoArier" w:hAnsi="CoArier"/>
          <w:vanish/>
          <w:sz w:val="24"/>
          <w:szCs w:val="24"/>
        </w:rPr>
        <w:t>]z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1841 ; 1842 ; 1847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3189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unter dem Titel: </w:t>
      </w:r>
      <w:r>
        <w:rPr>
          <w:rFonts w:ascii="CoArier" w:hAnsi="CoArier"/>
          <w:vanish/>
          <w:sz w:val="24"/>
          <w:szCs w:val="24"/>
        </w:rPr>
        <w:t>t[&lt;2{Druckschrift}&gt;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Das Pleißenland in seinen historischen Denkwürdigleiten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 im Verlage des </w:t>
      </w:r>
      <w:r>
        <w:rPr>
          <w:rFonts w:ascii="CoArier" w:hAnsi="CoArier"/>
          <w:vanish/>
          <w:sz w:val="24"/>
          <w:szCs w:val="24"/>
        </w:rPr>
        <w:t>k[1{p[</w:t>
      </w:r>
      <w:r>
        <w:rPr>
          <w:rFonts w:ascii="CoArier" w:hAnsi="CoArier"/>
          <w:sz w:val="24"/>
          <w:szCs w:val="24"/>
        </w:rPr>
        <w:t>Schmidt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schen Litteraturcomtoirs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Schmölln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erschienene Druckschrift und das Gesuch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Posamentierergeselle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Johann Gottlob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Schmidt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um Erlaubnis zur Errichtung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Sortimentsbuchhandlung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Schmölln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d.a. 1842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3192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von dem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Helbig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beabsichtigte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Herausgabe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unter dem Titel: </w:t>
      </w:r>
      <w:r>
        <w:rPr>
          <w:rFonts w:ascii="CoArier" w:hAnsi="CoArier"/>
          <w:vanish/>
          <w:sz w:val="24"/>
          <w:szCs w:val="24"/>
        </w:rPr>
        <w:t>t[&lt;2{Zeitschrift}&gt;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Die deutsche Eisenbahn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  ingl. der Zeitschrift unter dem Titel: "</w:t>
      </w:r>
      <w:r>
        <w:rPr>
          <w:rFonts w:ascii="CoArier" w:hAnsi="CoArier"/>
          <w:vanish/>
          <w:sz w:val="24"/>
          <w:szCs w:val="24"/>
        </w:rPr>
        <w:t>t[&lt;2{Zeitschrift}&gt;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Die Rosen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" d.a.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1845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 ferner einen ungebührlichen Artikel in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Rosen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1845 - 1846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3194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231b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Eberhard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Hofmeister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aus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Göttingen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Concessionsertheilung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zum Betrieb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</w:t>
      </w:r>
      <w:r>
        <w:rPr>
          <w:rFonts w:ascii="CoArier" w:hAnsi="CoArier"/>
          <w:vanish/>
          <w:sz w:val="24"/>
          <w:szCs w:val="24"/>
        </w:rPr>
        <w:t>&lt;buchhandlung&gt;]s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Sortimentsbuchhandel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Ronneburg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u. w .des. erg.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1846 - 1850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3196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Schriftsetzer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David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Deckert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Cahla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Concessionsertheilung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zur Herausgabe eines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Nachrichtenblattes für Stadt und Amt Roda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ingleichen das Gesuch des </w:t>
      </w:r>
      <w:r>
        <w:rPr>
          <w:rFonts w:ascii="CoArier" w:hAnsi="CoArier"/>
          <w:vanish/>
          <w:sz w:val="24"/>
          <w:szCs w:val="24"/>
        </w:rPr>
        <w:t>p[7{s[</w:t>
      </w:r>
      <w:r>
        <w:rPr>
          <w:rFonts w:ascii="CoArier" w:hAnsi="CoArier"/>
          <w:sz w:val="24"/>
          <w:szCs w:val="24"/>
        </w:rPr>
        <w:t>Buchdruckereibesitzer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Ferdinand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Beck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Cahla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Erlaubnis dem von ihm herausgegebenen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Cahlaischen Nachrichtenblatt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vom Jahre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1847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an den Titel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Cahla-Rodaisches Nachrichtenblatt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 geben zu dürfen u. was derh. erg.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1846 ; 1847 ; 1869 - 1870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3198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232b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Herausgabe und Verbreitung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Stadt und Land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erscheinend d. a.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1847 - 1851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sowie die verweigerte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Abgabe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Freiexemplar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von der Zeitschrift an die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herzogl. Regierung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  <w:r>
        <w:rPr>
          <w:rFonts w:ascii="CoArier" w:hAnsi="CoArier"/>
          <w:sz w:val="24"/>
          <w:szCs w:val="24"/>
        </w:rPr>
        <w:t xml:space="preserve"> und die Abgabe von Freiexemplaren s</w:t>
      </w:r>
      <w:r>
        <w:rPr>
          <w:rFonts w:ascii="CoArier" w:hAnsi="CoArier"/>
          <w:vanish/>
          <w:sz w:val="24"/>
          <w:szCs w:val="24"/>
        </w:rPr>
        <w:t>[2{</w:t>
      </w:r>
      <w:r>
        <w:rPr>
          <w:rFonts w:ascii="CoArier" w:hAnsi="CoArier"/>
          <w:sz w:val="24"/>
          <w:szCs w:val="24"/>
        </w:rPr>
        <w:t>inländische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überhaupt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1852 - 1863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3200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232b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Herausgabe des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Altenburger Volksblatt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s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1848 - 1849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3203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232b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Schriftsetzer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Buchdrucker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Carl Wilhelm Theodor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Krause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aus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Ronneburg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Erlaubnis zu Begründung eines Buchdruckerreigeschäfts sowie eines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 xml:space="preserve">Localanzeigers und Intelligenzblattes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Roda</w:t>
      </w:r>
      <w:r>
        <w:rPr>
          <w:rFonts w:ascii="CoArier" w:hAnsi="CoArier"/>
          <w:vanish/>
          <w:sz w:val="24"/>
          <w:szCs w:val="24"/>
        </w:rPr>
        <w:t>]o]t</w:t>
      </w:r>
      <w:r>
        <w:rPr>
          <w:rFonts w:ascii="CoArier" w:hAnsi="CoArier"/>
          <w:sz w:val="24"/>
          <w:szCs w:val="24"/>
        </w:rPr>
        <w:t xml:space="preserve"> sowie das Gesuch des </w:t>
      </w:r>
      <w:r>
        <w:rPr>
          <w:rFonts w:ascii="CoArier" w:hAnsi="CoArier"/>
          <w:vanish/>
          <w:sz w:val="24"/>
          <w:szCs w:val="24"/>
        </w:rPr>
        <w:t>p[7{</w:t>
      </w:r>
      <w:r>
        <w:rPr>
          <w:rFonts w:ascii="CoArier" w:hAnsi="CoArier"/>
          <w:sz w:val="24"/>
          <w:szCs w:val="24"/>
        </w:rPr>
        <w:t>Buchdruckereibesitzer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Ferdinand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Beck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Cahla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Verlegung seines Buchdruckereigeschäfts von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Cahla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nach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Roda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betr. u. w. d. erg.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1851 - 1852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3205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Buchbindemeister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Windemann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um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Concession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zum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Sortimentsbuchhandel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1853 - 1857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3183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233b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der unter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Königl</w:t>
      </w:r>
      <w:r>
        <w:rPr>
          <w:rFonts w:ascii="CoArier" w:hAnsi="CoArier"/>
          <w:vanish/>
          <w:sz w:val="24"/>
          <w:szCs w:val="24"/>
        </w:rPr>
        <w:t>&lt;ich&gt;</w:t>
      </w:r>
      <w:r>
        <w:rPr>
          <w:rFonts w:ascii="CoArier" w:hAnsi="CoArier"/>
          <w:sz w:val="24"/>
          <w:szCs w:val="24"/>
        </w:rPr>
        <w:t>. Preuß</w:t>
      </w:r>
      <w:r>
        <w:rPr>
          <w:rFonts w:ascii="CoArier" w:hAnsi="CoArier"/>
          <w:vanish/>
          <w:sz w:val="24"/>
          <w:szCs w:val="24"/>
        </w:rPr>
        <w:t>&lt;ischer&gt;</w:t>
      </w:r>
      <w:r>
        <w:rPr>
          <w:rFonts w:ascii="CoArier" w:hAnsi="CoArier"/>
          <w:sz w:val="24"/>
          <w:szCs w:val="24"/>
        </w:rPr>
        <w:t>. Regierung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Merseburg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unter dem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10. Februar 1836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erlassenen, außer Bekanntmachung in Betreff derjenigen Bedingungen, welche die auswärtigen Maßnahmen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Leihbibliothek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Journal</w:t>
      </w:r>
      <w:r>
        <w:rPr>
          <w:rFonts w:ascii="CoArier" w:hAnsi="CoArier"/>
          <w:vanish/>
          <w:sz w:val="24"/>
          <w:szCs w:val="24"/>
        </w:rPr>
        <w:t>&lt;cirkel&gt;]s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Lesecirkel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n, welche ihr Gewerbe auf dem königl. Preuß. Gebiet ausstehen und ebenso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fremde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zu beobachten haben betr.,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1836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, ingleichen die wegen beabsichtigter Einführung einer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polizeilichen Controle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Leihbibliothek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stattgehabten Erörterungen betr., 1838, 1839, 1852 - 1854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1838 ; 1839 ; 1852 - 1854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3206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Fol.233b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in Bezug auf die Verleihung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Conzession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zur selbstständigen Betreibung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Buchhändlereigeschäft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 hier und anderwärts bestehenden Einrichtungen und die dabei in Anregung gekommenen Frage, ob es nicht zweckmäßig sei derartige Conzessionsertheilungen von einer mit dem Bewerber vorzumachenden Prüfung abhängig zu machen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3185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Fol.234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Johann Wilhelm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Schöne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Vermittlung höchster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Konzession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zum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Buch</w:t>
      </w:r>
      <w:r>
        <w:rPr>
          <w:rFonts w:ascii="CoArier" w:hAnsi="CoArier"/>
          <w:vanish/>
          <w:sz w:val="24"/>
          <w:szCs w:val="24"/>
        </w:rPr>
        <w:t>&lt;handel&gt;}]s</w:t>
      </w:r>
      <w:r>
        <w:rPr>
          <w:rFonts w:ascii="CoArier" w:hAnsi="CoArier"/>
          <w:sz w:val="24"/>
          <w:szCs w:val="24"/>
        </w:rPr>
        <w:t>- und Papierhandel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1834 - 1835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;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August Robert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Schön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Uebertragung der seinem verstorbenen Vater verliehen gewesenen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Konzession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zum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Verlags</w:t>
      </w:r>
      <w:r>
        <w:rPr>
          <w:rFonts w:ascii="CoArier" w:hAnsi="CoArier"/>
          <w:vanish/>
          <w:sz w:val="24"/>
          <w:szCs w:val="24"/>
        </w:rPr>
        <w:t>&lt;buchhandel&gt;</w:t>
      </w:r>
      <w:r>
        <w:rPr>
          <w:rFonts w:ascii="CoArier" w:hAnsi="CoArier"/>
          <w:sz w:val="24"/>
          <w:szCs w:val="24"/>
        </w:rPr>
        <w:t>- und Sortimentsbuchhandel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sowie zu Führung einer Papierhandlung und um Erstreckung dieser Konzession auf Errichtung einer Galanterie und Kunsthandlung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1849 - 1864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3195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Fol.234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Buchdrucker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Eduard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Schöne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Erlaubniß zur Mitherausgabe der zeither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Erfurt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redigierten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Der deutsche Stadt</w:t>
      </w:r>
      <w:r>
        <w:rPr>
          <w:rFonts w:ascii="CoArier" w:hAnsi="CoArier"/>
          <w:vanish/>
          <w:sz w:val="24"/>
          <w:szCs w:val="24"/>
        </w:rPr>
        <w:t>&lt;bote&gt;</w:t>
      </w:r>
      <w:r>
        <w:rPr>
          <w:rFonts w:ascii="CoArier" w:hAnsi="CoArier"/>
          <w:sz w:val="24"/>
          <w:szCs w:val="24"/>
        </w:rPr>
        <w:t>- und Landbote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ingl. dessen Gesuch um Erlaß der betreffenden Regierungskanzleigebühren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1846 - 1850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3215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Fol.234b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von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Schneitler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beabsichtigte Herausgabe einer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landwirtschaftlichen Zeitung für Nord</w:t>
      </w:r>
      <w:r>
        <w:rPr>
          <w:rFonts w:ascii="CoArier" w:hAnsi="CoArier"/>
          <w:vanish/>
          <w:sz w:val="24"/>
          <w:szCs w:val="24"/>
        </w:rPr>
        <w:t>&lt;deutschland&gt;</w:t>
      </w:r>
      <w:r>
        <w:rPr>
          <w:rFonts w:ascii="CoArier" w:hAnsi="CoArier"/>
          <w:sz w:val="24"/>
          <w:szCs w:val="24"/>
        </w:rPr>
        <w:t>- und Mitteldeutschland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betr., d.a.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1855 - 1866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sowie die von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Professor 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Hildebrand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Jena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gegründete neue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Jahrbücher für Nationalökonomie und Statistik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Jena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Verlag von Wanke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1863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sowie die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Krugsche 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für Verwaltungspraxis und Gesetzgebung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 betr.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1865 - 1866</w:t>
      </w:r>
      <w:r>
        <w:rPr>
          <w:rFonts w:ascii="CoArier" w:hAnsi="CoArier"/>
          <w:vanish/>
          <w:sz w:val="24"/>
          <w:szCs w:val="24"/>
        </w:rPr>
        <w:t>]z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1855 - 1866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3182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Fol.235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Geschäftsführer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im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Piererschen Literaturcomtoir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Julius Wilhelm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Helbig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, hier, um Vermittlung höchster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Konzession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zur Errichtung einer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Verlags</w:t>
      </w:r>
      <w:r>
        <w:rPr>
          <w:rFonts w:ascii="CoArier" w:hAnsi="CoArier"/>
          <w:vanish/>
          <w:sz w:val="24"/>
          <w:szCs w:val="24"/>
        </w:rPr>
        <w:t>&lt;buchhandlung&gt;</w:t>
      </w:r>
      <w:r>
        <w:rPr>
          <w:rFonts w:ascii="CoArier" w:hAnsi="CoArier"/>
          <w:sz w:val="24"/>
          <w:szCs w:val="24"/>
        </w:rPr>
        <w:t xml:space="preserve"> und Sortimentsbuchhandlung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betr. ingleichen das erneuerte Gesuch desselben zum </w:t>
      </w:r>
      <w:r>
        <w:rPr>
          <w:rFonts w:ascii="CoArier" w:hAnsi="CoArier"/>
          <w:vanish/>
          <w:sz w:val="24"/>
          <w:szCs w:val="24"/>
        </w:rPr>
        <w:t>s{</w:t>
      </w:r>
      <w:r>
        <w:rPr>
          <w:rFonts w:ascii="CoArier" w:hAnsi="CoArier"/>
          <w:sz w:val="24"/>
          <w:szCs w:val="24"/>
        </w:rPr>
        <w:t>Sortimentsbuchhandel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s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1833 - 1849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3202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Korrector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Johann Heinrich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Jacob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hier um Vermittlung höchster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Konzession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zur Anlegung und Betreibung einer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Verlags</w:t>
      </w:r>
      <w:r>
        <w:rPr>
          <w:rFonts w:ascii="CoArier" w:hAnsi="CoArier"/>
          <w:vanish/>
          <w:sz w:val="24"/>
          <w:szCs w:val="24"/>
        </w:rPr>
        <w:t>&lt;buchhandlung&gt;</w:t>
      </w:r>
      <w:r>
        <w:rPr>
          <w:rFonts w:ascii="CoArier" w:hAnsi="CoArier"/>
          <w:sz w:val="24"/>
          <w:szCs w:val="24"/>
        </w:rPr>
        <w:t xml:space="preserve"> und Sortimentsbuchhandlung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in hiesiger Stadt </w:t>
      </w:r>
      <w:r>
        <w:rPr>
          <w:rFonts w:ascii="CoArier" w:hAnsi="CoArier"/>
          <w:vanish/>
          <w:sz w:val="24"/>
          <w:szCs w:val="24"/>
        </w:rPr>
        <w:t>&lt;o[Altenburg]o&gt;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3213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235b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Posthalter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Karl Friedrich Otto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Hager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hier um </w:t>
      </w:r>
      <w:r>
        <w:rPr>
          <w:rFonts w:ascii="CoArier" w:hAnsi="CoArier"/>
          <w:vanish/>
          <w:sz w:val="24"/>
          <w:szCs w:val="24"/>
        </w:rPr>
        <w:t>s[{</w:t>
      </w:r>
      <w:r>
        <w:rPr>
          <w:rFonts w:ascii="CoArier" w:hAnsi="CoArier"/>
          <w:sz w:val="24"/>
          <w:szCs w:val="24"/>
        </w:rPr>
        <w:t>Konzession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zur Betreibung eines </w:t>
      </w:r>
      <w:r>
        <w:rPr>
          <w:rFonts w:ascii="CoArier" w:hAnsi="CoArier"/>
          <w:vanish/>
          <w:sz w:val="24"/>
          <w:szCs w:val="24"/>
        </w:rPr>
        <w:t>{</w:t>
      </w:r>
      <w:r>
        <w:rPr>
          <w:rFonts w:ascii="CoArier" w:hAnsi="CoArier"/>
          <w:sz w:val="24"/>
          <w:szCs w:val="24"/>
        </w:rPr>
        <w:t>Sortiments</w:t>
      </w:r>
      <w:r>
        <w:rPr>
          <w:rFonts w:ascii="CoArier" w:hAnsi="CoArier"/>
          <w:vanish/>
          <w:sz w:val="24"/>
          <w:szCs w:val="24"/>
        </w:rPr>
        <w:t>&lt;buchhandelsgeschäfts&gt;}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{</w:t>
      </w:r>
      <w:r>
        <w:rPr>
          <w:rFonts w:ascii="CoArier" w:hAnsi="CoArier"/>
          <w:sz w:val="24"/>
          <w:szCs w:val="24"/>
        </w:rPr>
        <w:t>Verlagsbuchhandelsgeschäft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sowie zur Fortführung seiner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Leihbibliothek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1855 - 1862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3210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Fol.235b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gleichen Betrachts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Buchhandlungskommis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Oskar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Bonde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Wilchwitz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>,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1855 - 1856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3212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235b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 gl. Betr.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Buchbindermeister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Rudolph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Gröbe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Roda</w:t>
      </w:r>
      <w:r>
        <w:rPr>
          <w:rFonts w:ascii="CoArier" w:hAnsi="CoArier"/>
          <w:vanish/>
          <w:sz w:val="24"/>
          <w:szCs w:val="24"/>
        </w:rPr>
        <w:t>]o}]p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1855 - 1856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3180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Herausgabe der hier erscheinenden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Der Eremit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und das von dem </w:t>
      </w:r>
      <w:r>
        <w:rPr>
          <w:rFonts w:ascii="CoArier" w:hAnsi="CoArier"/>
          <w:vanish/>
          <w:sz w:val="24"/>
          <w:szCs w:val="24"/>
        </w:rPr>
        <w:t>p[7{</w:t>
      </w:r>
      <w:r>
        <w:rPr>
          <w:rFonts w:ascii="CoArier" w:hAnsi="CoArier"/>
          <w:sz w:val="24"/>
          <w:szCs w:val="24"/>
        </w:rPr>
        <w:t xml:space="preserve">Redakteur </w:t>
      </w:r>
      <w:r>
        <w:rPr>
          <w:rFonts w:ascii="CoArier" w:hAnsi="CoArier"/>
          <w:vanish/>
          <w:sz w:val="24"/>
          <w:szCs w:val="24"/>
        </w:rPr>
        <w:t>&lt;von "Der Eremit"&gt;}</w:t>
      </w:r>
      <w:r>
        <w:rPr>
          <w:rFonts w:ascii="CoArier" w:hAnsi="CoArier"/>
          <w:sz w:val="24"/>
          <w:szCs w:val="24"/>
        </w:rPr>
        <w:t xml:space="preserve"> derselben, dem </w:t>
      </w:r>
      <w:r>
        <w:rPr>
          <w:rFonts w:ascii="CoArier" w:hAnsi="CoArier"/>
          <w:vanish/>
          <w:sz w:val="24"/>
          <w:szCs w:val="24"/>
        </w:rPr>
        <w:t>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Friedrich Wilhelm Heinrich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Gleich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hier, höchsten Orts angebrachte Gesuch 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Konzessionsertheilung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hierzu betr.,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1832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ingl. die Verhandlungen wegen des behaupteten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Verlagsrecht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der h.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Hofbuchdruckerei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hier,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1832 - 1833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und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Beschlagnahme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Druckschrift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Die Entlarvung der sogenannten demagogischen Umtriebe von Rechtlieb Zeitgeist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 betr. ingl. die Fortsetzung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verstorbenen </w:t>
      </w:r>
      <w:r>
        <w:rPr>
          <w:rFonts w:ascii="CoArier" w:hAnsi="CoArier"/>
          <w:vanish/>
          <w:sz w:val="24"/>
          <w:szCs w:val="24"/>
        </w:rPr>
        <w:t>p[7{</w:t>
      </w:r>
      <w:r>
        <w:rPr>
          <w:rFonts w:ascii="CoArier" w:hAnsi="CoArier"/>
          <w:sz w:val="24"/>
          <w:szCs w:val="24"/>
        </w:rPr>
        <w:t>Major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Pierer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weil. hier durch dessen hinterlassenen Erben betr., d.a. 1850 - 1861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1832 - 1833 ; 1850 - 1861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 zu Altenburg, Nr. 3473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236b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von dem Herausgeber des </w:t>
      </w:r>
      <w:r>
        <w:rPr>
          <w:rFonts w:ascii="CoArier" w:hAnsi="CoArier"/>
          <w:vanish/>
          <w:sz w:val="24"/>
          <w:szCs w:val="24"/>
        </w:rPr>
        <w:t>t[o[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ischen Nachrichtenblatt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es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Friedrich August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Mützer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bestellte Kaution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1855 - 1872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3208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236b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in der </w:t>
      </w:r>
      <w:r>
        <w:rPr>
          <w:rFonts w:ascii="CoArier" w:hAnsi="CoArier"/>
          <w:vanish/>
          <w:sz w:val="24"/>
          <w:szCs w:val="24"/>
        </w:rPr>
        <w:t>k[1{p[</w:t>
      </w:r>
      <w:r>
        <w:rPr>
          <w:rFonts w:ascii="CoArier" w:hAnsi="CoArier"/>
          <w:sz w:val="24"/>
          <w:szCs w:val="24"/>
        </w:rPr>
        <w:t>Fröbel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schen Buchhandlung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Rudolstadt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erscheinende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allgemeine Auswanderungszeitung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3211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236b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rücksichtlich des Druck und Verlags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Landeskirchengesangbuch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mit der hiesigen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Hofbuchdruckerei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bestehende Pachtverhältnis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1854 - 1855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3218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jährlichen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Verzeichnisse der nach dem hiesigen Staatsgebiet debitierten Zeitungen und Zeitschriften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1860 - 1867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3224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Karl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Gitt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v. z.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um Ertheilung einer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Konzession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zur Errichtung einer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Buchhandlung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betr. 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3226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von dem </w:t>
      </w:r>
      <w:r>
        <w:rPr>
          <w:rFonts w:ascii="CoArier" w:hAnsi="CoArier"/>
          <w:vanish/>
          <w:sz w:val="24"/>
          <w:szCs w:val="24"/>
        </w:rPr>
        <w:t>p[7{</w:t>
      </w:r>
      <w:r>
        <w:rPr>
          <w:rFonts w:ascii="CoArier" w:hAnsi="CoArier"/>
          <w:sz w:val="24"/>
          <w:szCs w:val="24"/>
        </w:rPr>
        <w:t>Königl. Sächs. Regierungsrath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Krug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Zwickau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herausgegebene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Zeitschrift für Verwaltungspraxis und Gesetzgebung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1864 - 1865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Abteilung des Innern, Nr. 3199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238b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Verzeichnis derjenigen Autoren, deren Werke zuerst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England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erschienen und zum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Schutz gegen Nachdruck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Deutschland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vertragsmäßig angemeldet worden sind 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1847 - 1870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 zu Altenburg, Nr. 3475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Herausgabe der </w:t>
      </w:r>
      <w:r>
        <w:rPr>
          <w:rFonts w:ascii="CoArier" w:hAnsi="CoArier"/>
          <w:vanish/>
          <w:sz w:val="24"/>
          <w:szCs w:val="24"/>
        </w:rPr>
        <w:t>t[o[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 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 zu Altenburg, Nr. 3477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Aug</w:t>
      </w:r>
      <w:r>
        <w:rPr>
          <w:rFonts w:ascii="CoArier" w:hAnsi="CoArier"/>
          <w:vanish/>
          <w:sz w:val="24"/>
          <w:szCs w:val="24"/>
        </w:rPr>
        <w:t>&lt;ust&gt;</w:t>
      </w:r>
      <w:r>
        <w:rPr>
          <w:rFonts w:ascii="CoArier" w:hAnsi="CoArier"/>
          <w:sz w:val="24"/>
          <w:szCs w:val="24"/>
        </w:rPr>
        <w:t>. Eduard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Klemm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Schmölln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eine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 zur Errichtung einer Kunst</w:t>
      </w:r>
      <w:r>
        <w:rPr>
          <w:rFonts w:ascii="CoArier" w:hAnsi="CoArier"/>
          <w:vanish/>
          <w:sz w:val="24"/>
          <w:szCs w:val="24"/>
        </w:rPr>
        <w:t>&lt;handlung&gt;</w:t>
      </w:r>
      <w:r>
        <w:rPr>
          <w:rFonts w:ascii="CoArier" w:hAnsi="CoArier"/>
          <w:sz w:val="24"/>
          <w:szCs w:val="24"/>
        </w:rPr>
        <w:t>- und Buchhandlung und einer Leihbibliothek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1866 - 1868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 zu Altenburg, Nr. 3476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Aufnahme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Wilhelm Hugo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Knaak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aus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Graudenz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, sowie 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Concessionsgesuch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desselben zur Forttreibung des von seiner jetzigen Ehefrau, Frau Maria verw. gew. Schöne geb. Schumann von Eisenberg betriebene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Buchhändlergeschäft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1866 - 1867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 zu Altenburg, Nr. 3478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Concessionsgesuch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Ernst Felix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Schöne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zur Begründung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daselbst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 zu Altenburg, Nr. 3480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239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Gesuch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Photographen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Bruno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Blücher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aus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Guben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Gründung einer Druckerei und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Wochenblatt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 des.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1867 - 1868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 zu Altenburg, Nr. 3484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Akta, betr. das Gesuch des </w:t>
      </w:r>
      <w:r>
        <w:rPr>
          <w:rFonts w:ascii="CoArier" w:hAnsi="CoArier"/>
          <w:vanish/>
          <w:sz w:val="24"/>
          <w:szCs w:val="24"/>
        </w:rPr>
        <w:t>p[7{s[</w:t>
      </w:r>
      <w:r>
        <w:rPr>
          <w:rFonts w:ascii="CoArier" w:hAnsi="CoArier"/>
          <w:sz w:val="24"/>
          <w:szCs w:val="24"/>
        </w:rPr>
        <w:t>Buchdruckereibesitzer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Theuerkauf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Ronneburg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um Verleihung des Prädikates "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Amtsblatt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" für den von ihm herausgegebenen </w:t>
      </w:r>
      <w:r>
        <w:rPr>
          <w:rFonts w:ascii="CoArier" w:hAnsi="CoArier"/>
          <w:vanish/>
          <w:sz w:val="24"/>
          <w:szCs w:val="24"/>
        </w:rPr>
        <w:t>t[o[</w:t>
      </w:r>
      <w:r>
        <w:rPr>
          <w:rFonts w:ascii="CoArier" w:hAnsi="CoArier"/>
          <w:sz w:val="24"/>
          <w:szCs w:val="24"/>
        </w:rPr>
        <w:t>Ronneburg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 Anzeiger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1880 - 1909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 zu Altenburg, Nr. 3483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240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Verzeichnis der im Königreich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Belgien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erschienenen literar. Werke, deren Eintragungen beim Herzogl. Min. d. I.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auf Grund der Übereinkunft vom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28.März 1863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bzw.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18. Oktober 1866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(Ges.Sammlung vom Jahr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1867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S. 9) beantragt worden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Klasse VIII, (Polizeisachen), 11: Preßpolizei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5056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Censurangelegenheit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im Allgemeinen, insbesondere aber die von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deutsche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Bundesversammlung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wegen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Mißbrauch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ergangenen Verfügungen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1831 ; 1832 - 1846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5065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181b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den Entwurf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Gesetzes zum Schutz des Eigenthums an Werken der Wissenschaft und der Kunst gegen Nachdruck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Nachbildung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1841 - 1856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5062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182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Aufnahme von Mitteilungen über die Berathungen des bevorstehenden Preußischen Provinciallandtages in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öffentliche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Blätter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periodische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die dieserhalb zu ergreifenden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Censurmaßregel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n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5069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182b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Beschwerde der Redaktion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Rosen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 wegen der von dem hiesigen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Censor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verweigerten Genehmigung des Abdrucks eines Gedichts in der gedachten Zeitschrift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5071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183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von der höchsten Stelle anbefohlene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Verbot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Vetrieb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angeblich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Paris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herausgekommenen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Broschüre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: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Wahrheiten mit und ohne Schleier</w:t>
      </w:r>
      <w:r>
        <w:rPr>
          <w:rFonts w:ascii="CoArier" w:hAnsi="CoArier"/>
          <w:vanish/>
          <w:sz w:val="24"/>
          <w:szCs w:val="24"/>
        </w:rPr>
        <w:t>}]t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5077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183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Unterdrückung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zweier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revolutionären Inhalts: "</w:t>
      </w:r>
      <w:r>
        <w:rPr>
          <w:rFonts w:ascii="CoArier" w:hAnsi="CoArier"/>
          <w:vanish/>
          <w:sz w:val="24"/>
          <w:szCs w:val="24"/>
        </w:rPr>
        <w:t>t[&lt;2{Schrift}&gt;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ein Glaubensbekenntnis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"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Ferdinand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Freiligrath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bei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Weiter und Zabern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Mainz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- und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neue Gedichte</w:t>
      </w:r>
      <w:r>
        <w:rPr>
          <w:rFonts w:ascii="CoArier" w:hAnsi="CoArier"/>
          <w:vanish/>
          <w:sz w:val="24"/>
          <w:szCs w:val="24"/>
        </w:rPr>
        <w:t>]t"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H</w:t>
      </w:r>
      <w:r>
        <w:rPr>
          <w:rFonts w:ascii="CoArier" w:hAnsi="CoArier"/>
          <w:vanish/>
          <w:sz w:val="24"/>
          <w:szCs w:val="24"/>
        </w:rPr>
        <w:t>&lt;einrich&gt;</w:t>
      </w:r>
      <w:r>
        <w:rPr>
          <w:rFonts w:ascii="CoArier" w:hAnsi="CoArier"/>
          <w:sz w:val="24"/>
          <w:szCs w:val="24"/>
        </w:rPr>
        <w:t>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Heine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im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Verlag von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Hoffmann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Campe</w:t>
      </w:r>
      <w:r>
        <w:rPr>
          <w:rFonts w:ascii="CoArier" w:hAnsi="CoArier"/>
          <w:vanish/>
          <w:sz w:val="24"/>
          <w:szCs w:val="24"/>
        </w:rPr>
        <w:t>]p}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Hamburg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1841 - 1845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5085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183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Unterdrückung einiger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gemeingefährliche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: 1. die im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Verlage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Wilhelm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Juwang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in 2. Bänden erschienene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zwei Jahre in Paris, Berlin und Erinnerungen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und die von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Dresdner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feilgebotene Druckschrift unter dem Titel: </w:t>
      </w:r>
      <w:r>
        <w:rPr>
          <w:rFonts w:ascii="CoArier" w:hAnsi="CoArier"/>
          <w:vanish/>
          <w:sz w:val="24"/>
          <w:szCs w:val="24"/>
        </w:rPr>
        <w:t>t[&lt;2{Druckschrift}&gt;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Glaubensbekenntnis und Abschwörungsformeln Friedrich August II. Königs von Polen und Kurfürst von Sachsen bei seinem Übertritt von der Lutherischen zur römisch katholischen Kirche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1845 - 1846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5072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183b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im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Verlage der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Helbig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schen Buchhandlung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hier unter dem Titel "</w:t>
      </w:r>
      <w:r>
        <w:rPr>
          <w:rFonts w:ascii="CoArier" w:hAnsi="CoArier"/>
          <w:vanish/>
          <w:sz w:val="24"/>
          <w:szCs w:val="24"/>
        </w:rPr>
        <w:t>t[&lt;2{Schrift}&gt;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 xml:space="preserve">Geheimnisse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]o}]t</w:t>
      </w:r>
      <w:r>
        <w:rPr>
          <w:rFonts w:ascii="CoArier" w:hAnsi="CoArier"/>
          <w:sz w:val="24"/>
          <w:szCs w:val="24"/>
        </w:rPr>
        <w:t>" erschienen Schrift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Nr.5074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183b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Unterdrückung der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Cassel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erschienenen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: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Denkwürdigkeiten des Herzogs Carl von Braunschweig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 d.a.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1844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ingleichen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Druckschrift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Deutschland ein Wintermärchen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H</w:t>
      </w:r>
      <w:r>
        <w:rPr>
          <w:rFonts w:ascii="CoArier" w:hAnsi="CoArier"/>
          <w:vanish/>
          <w:sz w:val="24"/>
          <w:szCs w:val="24"/>
        </w:rPr>
        <w:t>&lt;einrich&gt;</w:t>
      </w:r>
      <w:r>
        <w:rPr>
          <w:rFonts w:ascii="CoArier" w:hAnsi="CoArier"/>
          <w:sz w:val="24"/>
          <w:szCs w:val="24"/>
        </w:rPr>
        <w:t>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Heine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, d.a.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1844</w:t>
      </w:r>
      <w:r>
        <w:rPr>
          <w:rFonts w:ascii="CoArier" w:hAnsi="CoArier"/>
          <w:vanish/>
          <w:sz w:val="24"/>
          <w:szCs w:val="24"/>
        </w:rPr>
        <w:t>]z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5075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184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durch höchste Verfügung angeordnete Verhinderung des debits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Broschüre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die geheimen Beschlüsse der Wiener Conferenz von 1834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5087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184b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Verhinderung des debits eines gedruckten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Schmähgedicht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Ferdinand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Freiligrath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unter dem Titel </w:t>
      </w:r>
      <w:r>
        <w:rPr>
          <w:rFonts w:ascii="CoArier" w:hAnsi="CoArier"/>
          <w:vanish/>
          <w:sz w:val="24"/>
          <w:szCs w:val="24"/>
        </w:rPr>
        <w:t>t[&lt;2{Schmähgedicht}&gt;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Leipzigs Todten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. d.a.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1845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ingl. den Entwurf zu der Verordnung vom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29. December 1845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, 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Verbot des Vertriebes von Druckschriften politischen Inhalts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durch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Nichtbuchhändler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1845 - 1846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5089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185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Unterdrückung der als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gemeingefährlich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bezeichneten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,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Rheinische Jahrbücher zur gesellschaftlichen Reform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;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Londoner deutsche Zeitungsblätter für Politik, Literatur und Kunst</w:t>
      </w:r>
      <w:r>
        <w:rPr>
          <w:rFonts w:ascii="CoArier" w:hAnsi="CoArier"/>
          <w:vanish/>
          <w:sz w:val="24"/>
          <w:szCs w:val="24"/>
        </w:rPr>
        <w:t>]t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1845 - 1846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5136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193b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Verhinderung des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Mißbrauch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1855 - 1866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5135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193b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Beschlagnahme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Druckschrift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: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Das Altenburgische Gesangbuch, beurtheilt nach der Lehre der heiligen 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5141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194b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beabsichtigte Angreifung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: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Die Selbstbewahrung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öffentliche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Blätter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Seitens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Pönicke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u. w. d. erg.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 zu Altenburg, Nr. 4141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Urheberrecht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an Werken der Literatur und der Kunst, an geographischen, naturwissenschafftlichen, architektonischen und ähnlichen Abbildungen sowie an photographischen Aufnahmen nach der Natur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1868 - 1911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 zu Altenburg, Nr. 4142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zwischen dem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Norddeutschen Bund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dem Königreich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Italien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abgeschlossene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Literaturconvention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 zu Altenburg, Nr. 4143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195b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die Übereinkunft zwischen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Preußen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Belgien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vom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28.III. 1863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wegen gegenseitigen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Schutzes der Rechte an literarischen Erzeugnissen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Werken der Kunst und deshalb gestellten Gesuche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1875 - 1883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 zu Altenburg, Nr. 4144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195b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betr. die weitere Ausführung der mit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Frankreich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bestehenden Übereinkunft wegen gegenseitigen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Schutzes der Rechte an literarischen Erzeugnissen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Werken der Kunst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1875 ; 1884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Landesregierung II zu Altenburg, Nr. 4147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Akten, betr. die Mobilmachung im Jahre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1914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(Sicherstellung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Erscheinens von Zeitungen, Zeitschriften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)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1916 - 1920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5130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192b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den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die Expedition des </w:t>
      </w:r>
      <w:r>
        <w:rPr>
          <w:rFonts w:ascii="CoArier" w:hAnsi="CoArier"/>
          <w:vanish/>
          <w:sz w:val="24"/>
          <w:szCs w:val="24"/>
        </w:rPr>
        <w:t>t[o[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 Volksblatt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es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1850 - 1851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5132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192b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Beschwerde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Hofbuchdrucker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Voigt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Weimar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gegen den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Schöne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Eisenberg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wegen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Nachdruck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Ministerium zu Altenburg, Abt. des Innern, Nr. 5121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191b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Acta, die Verhinderung des debits aller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Verlagsartikel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literarischen Institut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Herichau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>, u.w.d.a.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Amtsgericht Altenburg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Repertorium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D IV, Loc. 1 ; Handelsregistersachen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1, Bc, Nr.45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37b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Firma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Verlagsbuchhandlung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H. A.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Pierer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1901 - 1938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1, Bc, Nr. 63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38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Firma </w:t>
      </w:r>
      <w:r>
        <w:rPr>
          <w:rFonts w:ascii="CoArier" w:hAnsi="CoArier"/>
          <w:vanish/>
          <w:sz w:val="24"/>
          <w:szCs w:val="24"/>
        </w:rPr>
        <w:t>k[1{p[</w:t>
      </w:r>
      <w:r>
        <w:rPr>
          <w:rFonts w:ascii="CoArier" w:hAnsi="CoArier"/>
          <w:sz w:val="24"/>
          <w:szCs w:val="24"/>
        </w:rPr>
        <w:t>Schnupphase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sche Hofbuchhandlung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1901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1, Bc, Nr. 376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50b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Ernst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Ahsmuth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, Buchhandlung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1907 - 1936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1, Bc, Nr. 411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52b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Johannes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Röde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7{</w:t>
      </w:r>
      <w:r>
        <w:rPr>
          <w:rFonts w:ascii="CoArier" w:hAnsi="CoArier"/>
          <w:sz w:val="24"/>
          <w:szCs w:val="24"/>
        </w:rPr>
        <w:t xml:space="preserve">früher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Verlagsbuchhandlung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1909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1, Bc, Nr. 477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55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Theodor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Hempel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, Buch</w:t>
      </w:r>
      <w:r>
        <w:rPr>
          <w:rFonts w:ascii="CoArier" w:hAnsi="CoArier"/>
          <w:vanish/>
          <w:sz w:val="24"/>
          <w:szCs w:val="24"/>
        </w:rPr>
        <w:t>&lt;handlung&gt;</w:t>
      </w:r>
      <w:r>
        <w:rPr>
          <w:rFonts w:ascii="CoArier" w:hAnsi="CoArier"/>
          <w:sz w:val="24"/>
          <w:szCs w:val="24"/>
        </w:rPr>
        <w:t>- und Papierhandlung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Rositz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, Zweigniederlassung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Firma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Theodor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Hempel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, Buch</w:t>
      </w:r>
      <w:r>
        <w:rPr>
          <w:rFonts w:ascii="CoArier" w:hAnsi="CoArier"/>
          <w:vanish/>
          <w:sz w:val="24"/>
          <w:szCs w:val="24"/>
        </w:rPr>
        <w:t>&lt;handlung&gt;</w:t>
      </w:r>
      <w:r>
        <w:rPr>
          <w:rFonts w:ascii="CoArier" w:hAnsi="CoArier"/>
          <w:sz w:val="24"/>
          <w:szCs w:val="24"/>
        </w:rPr>
        <w:t>- und Papierhandlung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Meuselwitz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1919 - 1935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1, Bc, Nr. 550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58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Technische Buchhandlung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Gustav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Bleecken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1921 - 1931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1, Bc, Nr. 641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61b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Firma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Richtige Verlag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Walter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Krieg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1923 - 1925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1, Bc, Nr. 690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66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Firma </w:t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I.M.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Spaeth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-Verlag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  <w:r>
        <w:rPr>
          <w:rFonts w:ascii="CoArier" w:hAnsi="CoArier"/>
          <w:sz w:val="24"/>
          <w:szCs w:val="24"/>
        </w:rPr>
        <w:t xml:space="preserve">, Zweigniederlassung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Thür</w:t>
      </w:r>
      <w:r>
        <w:rPr>
          <w:rFonts w:ascii="CoArier" w:hAnsi="CoArier"/>
          <w:vanish/>
          <w:sz w:val="24"/>
          <w:szCs w:val="24"/>
        </w:rPr>
        <w:t>&lt;ingen&gt;]o</w:t>
      </w:r>
      <w:r>
        <w:rPr>
          <w:rFonts w:ascii="CoArier" w:hAnsi="CoArier"/>
          <w:sz w:val="24"/>
          <w:szCs w:val="24"/>
        </w:rPr>
        <w:t>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1927 - 1928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1, Bc, Nr. 711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68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Firma </w:t>
      </w:r>
      <w:r>
        <w:rPr>
          <w:rFonts w:ascii="CoArier" w:hAnsi="CoArier"/>
          <w:vanish/>
          <w:sz w:val="24"/>
          <w:szCs w:val="24"/>
        </w:rPr>
        <w:t>k[1{p[4{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Friedericke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Boettcher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, pro ante 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Verlagsgeschäft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1931 - 1933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1, Bc, Nr. 785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76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Rolf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Felcht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"Neue Altenburger Buchhandlung"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1946 - 1949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1, Bd, Nr. 122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110b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k[2{</w:t>
      </w:r>
      <w:r>
        <w:rPr>
          <w:rFonts w:ascii="CoArier" w:hAnsi="CoArier"/>
          <w:sz w:val="24"/>
          <w:szCs w:val="24"/>
        </w:rPr>
        <w:t>Ost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thüringe</w:t>
      </w:r>
      <w:r>
        <w:rPr>
          <w:rFonts w:ascii="CoArier" w:hAnsi="CoArier"/>
          <w:vanish/>
          <w:sz w:val="24"/>
          <w:szCs w:val="24"/>
        </w:rPr>
        <w:t>&lt;n&gt;]o</w:t>
      </w:r>
      <w:r>
        <w:rPr>
          <w:rFonts w:ascii="CoArier" w:hAnsi="CoArier"/>
          <w:sz w:val="24"/>
          <w:szCs w:val="24"/>
        </w:rPr>
        <w:t>r N.S. Verlag, G.m.b.H.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1933 - 1935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Loc. 1, Bd, Nr. 150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113b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k[2{</w:t>
      </w:r>
      <w:r>
        <w:rPr>
          <w:rFonts w:ascii="CoArier" w:hAnsi="CoArier"/>
          <w:sz w:val="24"/>
          <w:szCs w:val="24"/>
        </w:rPr>
        <w:t>"Altenburger Druckerei", Buchhandel</w:t>
      </w:r>
      <w:r>
        <w:rPr>
          <w:rFonts w:ascii="CoArier" w:hAnsi="CoArier"/>
          <w:vanish/>
          <w:sz w:val="24"/>
          <w:szCs w:val="24"/>
        </w:rPr>
        <w:t>&lt;gesellschaft&gt;</w:t>
      </w:r>
      <w:r>
        <w:rPr>
          <w:rFonts w:ascii="CoArier" w:hAnsi="CoArier"/>
          <w:sz w:val="24"/>
          <w:szCs w:val="24"/>
        </w:rPr>
        <w:t xml:space="preserve"> und Verlagsgesellschaft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Jonas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 u. Co., Kommandidtgesellschafft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1945 - 1953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Seckendorffsches Archiv, Nr.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Repertorium des Seckendorfschen Archivs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II. Familie von Seckendorff ; 9. Archiv und Bibliothek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1697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143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Verzeichnis der in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Majoratsbibliothek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auf dem Schloß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Meuselwitz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befindlichen Akten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Litteralien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Rittergut Poschwitz (Familie von der Gabelentz)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Repertorium des von der Gabelentzschen Guts- und Familienarchivs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Familienarchiv von der Gabelentz ; die Poschwitzer Bibliothek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1061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161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Katalog der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Poschwitzer Bibliothek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,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Hans Conen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von der Gabelentz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, o.J.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?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1063a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161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Acht Karteikästen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sprachwissenschaftliche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Poschwitz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o.J.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?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1063c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161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Ein Kasten mit einer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Bücherkartei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o.J.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?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1063d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162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Ein Kasten mit Karteikarten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genealogische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Bücherei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Hans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von der Gabelentz-Linsingen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, o.J.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?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Kramer-Innung und vereinigte Kaufmannschaft zu Altenburg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Repertorium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B. Akten-Verzeichnis der vereinigten Kaufmannschaft zu Altenburg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39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Berichte über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Vereins-Bibliothek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1894 - 1926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Nr.40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Katalog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Vereins-Bibliothek</w:t>
      </w:r>
      <w:r>
        <w:rPr>
          <w:rFonts w:ascii="CoArier" w:hAnsi="CoArier"/>
          <w:vanish/>
          <w:sz w:val="24"/>
          <w:szCs w:val="24"/>
        </w:rPr>
        <w:t>}]s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1899 - 1913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41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Ausleihbuch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</w:t>
      </w:r>
      <w:r>
        <w:rPr>
          <w:rFonts w:ascii="CoArier" w:hAnsi="CoArier"/>
          <w:vanish/>
          <w:sz w:val="24"/>
          <w:szCs w:val="24"/>
        </w:rPr>
        <w:t xml:space="preserve"> 1{</w:t>
      </w:r>
      <w:r>
        <w:rPr>
          <w:rFonts w:ascii="CoArier" w:hAnsi="CoArier"/>
          <w:sz w:val="24"/>
          <w:szCs w:val="24"/>
        </w:rPr>
        <w:t>Vereins-Bibliothek</w:t>
      </w:r>
      <w:r>
        <w:rPr>
          <w:rFonts w:ascii="CoArier" w:hAnsi="CoArier"/>
          <w:vanish/>
          <w:sz w:val="24"/>
          <w:szCs w:val="24"/>
        </w:rPr>
        <w:t>}]s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1914 - 1937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52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Bücherei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1910 - 1936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67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Leseverein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1934 - 1941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68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Leseverein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1934 - 1945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69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Leseverein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1935 - 1945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Ministerium zu Altenburg, Abteilung der Finanzen, Dep.I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  <w:tab/>
        <w:t>1866 - 1923, zum Teil bis 1930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bei Behörde entstandnes Repertorium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Kapitel 2 \ 3.Archiv ; Registratur ; Bibliothek und Zeitschriften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Cap. II, 3. Nr. 1.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Das Halten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öffentliche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Blätter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Seitens der Steuer</w:t>
      </w:r>
      <w:r>
        <w:rPr>
          <w:rFonts w:ascii="CoArier" w:hAnsi="CoArier"/>
          <w:vanish/>
          <w:sz w:val="24"/>
          <w:szCs w:val="24"/>
        </w:rPr>
        <w:t>&lt;ämter&gt;</w:t>
      </w:r>
      <w:r>
        <w:rPr>
          <w:rFonts w:ascii="CoArier" w:hAnsi="CoArier"/>
          <w:sz w:val="24"/>
          <w:szCs w:val="24"/>
        </w:rPr>
        <w:t xml:space="preserve"> und Rentämter sowie 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Anschaffung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die dieselben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Cap. II, 3. Nr. 4.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Anschaffung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 für das Steueraufsichtspersonal bet.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Cap. II, 3. Nr. 5.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Die Abgabe von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eingegangene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an die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Bibliothek des h</w:t>
      </w:r>
      <w:r>
        <w:rPr>
          <w:rFonts w:ascii="CoArier" w:hAnsi="CoArier"/>
          <w:vanish/>
          <w:sz w:val="24"/>
          <w:szCs w:val="24"/>
        </w:rPr>
        <w:t>&lt;erzoglichen&gt;</w:t>
      </w:r>
      <w:r>
        <w:rPr>
          <w:rFonts w:ascii="CoArier" w:hAnsi="CoArier"/>
          <w:sz w:val="24"/>
          <w:szCs w:val="24"/>
        </w:rPr>
        <w:t>. Ministeriums , Abt</w:t>
      </w:r>
      <w:r>
        <w:rPr>
          <w:rFonts w:ascii="CoArier" w:hAnsi="CoArier"/>
          <w:vanish/>
          <w:sz w:val="24"/>
          <w:szCs w:val="24"/>
        </w:rPr>
        <w:t>&lt;eilung&gt;</w:t>
      </w:r>
      <w:r>
        <w:rPr>
          <w:rFonts w:ascii="CoArier" w:hAnsi="CoArier"/>
          <w:sz w:val="24"/>
          <w:szCs w:val="24"/>
        </w:rPr>
        <w:t xml:space="preserve"> d</w:t>
      </w:r>
      <w:r>
        <w:rPr>
          <w:rFonts w:ascii="CoArier" w:hAnsi="CoArier"/>
          <w:vanish/>
          <w:sz w:val="24"/>
          <w:szCs w:val="24"/>
        </w:rPr>
        <w:t>&lt;er&gt;</w:t>
      </w:r>
      <w:r>
        <w:rPr>
          <w:rFonts w:ascii="CoArier" w:hAnsi="CoArier"/>
          <w:sz w:val="24"/>
          <w:szCs w:val="24"/>
        </w:rPr>
        <w:t xml:space="preserve"> Fin</w:t>
      </w:r>
      <w:r>
        <w:rPr>
          <w:rFonts w:ascii="CoArier" w:hAnsi="CoArier"/>
          <w:vanish/>
          <w:sz w:val="24"/>
          <w:szCs w:val="24"/>
        </w:rPr>
        <w:t>&lt;anzen} 2{o[Altenburg]o&gt;}]k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Cap. II, 3. Nr. 8.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Die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herzogl</w:t>
      </w:r>
      <w:r>
        <w:rPr>
          <w:rFonts w:ascii="CoArier" w:hAnsi="CoArier"/>
          <w:vanish/>
          <w:sz w:val="24"/>
          <w:szCs w:val="24"/>
        </w:rPr>
        <w:t>&lt;iche&gt;</w:t>
      </w:r>
      <w:r>
        <w:rPr>
          <w:rFonts w:ascii="CoArier" w:hAnsi="CoArier"/>
          <w:sz w:val="24"/>
          <w:szCs w:val="24"/>
        </w:rPr>
        <w:t xml:space="preserve"> Landesbibliothek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2{&lt;o[Altenburg]o&gt;]k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Cap. II, 3. Nr. 9.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die in einer Bodenkammer des alten Regierungskanzleigebäudes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aufgefundene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Literalien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Cap. II, 4. Verschiedene andere Sachen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Cap. II, 4. Nr. 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Fol. 11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Literaturdepositum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herzogl</w:t>
      </w:r>
      <w:r>
        <w:rPr>
          <w:rFonts w:ascii="CoArier" w:hAnsi="CoArier"/>
          <w:vanish/>
          <w:sz w:val="24"/>
          <w:szCs w:val="24"/>
        </w:rPr>
        <w:t>&lt;ichen&gt;</w:t>
      </w:r>
      <w:r>
        <w:rPr>
          <w:rFonts w:ascii="CoArier" w:hAnsi="CoArier"/>
          <w:sz w:val="24"/>
          <w:szCs w:val="24"/>
        </w:rPr>
        <w:t xml:space="preserve"> Ministeriums, Abteilung der Finanzen</w:t>
      </w:r>
      <w:r>
        <w:rPr>
          <w:rFonts w:ascii="CoArier" w:hAnsi="CoArier"/>
          <w:vanish/>
          <w:sz w:val="24"/>
          <w:szCs w:val="24"/>
        </w:rPr>
        <w:t>} 2{&lt;o[Altenburg]o&gt;}]k</w:t>
      </w:r>
      <w:r>
        <w:rPr>
          <w:rFonts w:ascii="CoArier" w:hAnsi="CoArier"/>
          <w:sz w:val="24"/>
          <w:szCs w:val="24"/>
        </w:rPr>
        <w:t xml:space="preserve"> bet.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1866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Landratsamt Altenburg, Nr.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  <w:tab/>
        <w:t>1876 - 1922, zum Teil 1781 - 1934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Findbuch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I.Allgemeine Angelegenheiten ; 15. Kulturangelegenheiten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284h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17b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Deutscher Schriftstellertag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Altenburg</w:t>
      </w:r>
      <w:r>
        <w:rPr>
          <w:rFonts w:ascii="CoArier" w:hAnsi="CoArier"/>
          <w:vanish/>
          <w:sz w:val="24"/>
          <w:szCs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1914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VI.Polizeiangelegenheiten ; 50. Andere, bes. kulturelle und landwirtschaftliche Vereine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1221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65b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Statuten des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Leseverein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Frohnsdorf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1881 - 1908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Landratsamt Roda, Nr.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Findkartei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14. Handel und Gewerbe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2288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Hausierhandel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  <w:tab/>
        <w:t xml:space="preserve">Verzeichnis der seit dem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1.Oktober 1890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beschlagnahmten sozialdemokratische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en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1891 - 1906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2321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Hausierhandel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en, Bd. 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1902 - 1920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Landratsamt Ronneburg, Nr.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Findbuch aus dem Jahre 1963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XVII. Verschiedenes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2225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326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>Verschiedenes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  <w:tab/>
        <w:t xml:space="preserve">Herausgabe eines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</w:t>
      </w:r>
      <w:r>
        <w:rPr>
          <w:rFonts w:ascii="CoArier" w:hAnsi="CoArier"/>
          <w:vanish/>
          <w:sz w:val="24"/>
          <w:szCs w:val="24"/>
        </w:rPr>
        <w:t>&lt;lexikons&gt;]s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Ortslexikon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E.H.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Petzold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Bischofswerda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1900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Allgemeine deutsche Sprachvereine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seine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1903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1900 ; 1903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2226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</w:t>
        <w:tab/>
        <w:t>Bl. 328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>Verschiedenes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Monatsschrift für deutsche Kultur in Amerika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1907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;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(Zeitschrift für Wohnungsbau und Siedlungswesen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Die Volkswohnung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1920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;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Mitteilungen aus dem Kyffhäuserbund der deutschen Landeskriegerverbände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1921</w:t>
      </w:r>
      <w:r>
        <w:rPr>
          <w:rFonts w:ascii="CoArier" w:hAnsi="CoArier"/>
          <w:vanish/>
          <w:sz w:val="24"/>
          <w:szCs w:val="24"/>
        </w:rPr>
        <w:t>]z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1907 ; 1920 ; 1921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Lindenau-Museum zu Altenburg, Nr.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  <w:tab/>
        <w:t>1848 - 1950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Findbuch von 1957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B. Die Kunstbibliothek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Empfangs-Bescheinigungen über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1855 - 1890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>Schriftwechsel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1855 - 1940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>Umlauf vom Lieferungswerken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1894 - 1911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Bücher-Ausleihbuch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1914 - 1933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Handakten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Bibliothekar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Grünert</w:t>
      </w:r>
      <w:r>
        <w:rPr>
          <w:rFonts w:ascii="CoArier" w:hAnsi="CoArier"/>
          <w:vanish/>
          <w:sz w:val="24"/>
          <w:szCs w:val="24"/>
        </w:rPr>
        <w:t>}]p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1933 - 1938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Appellationsgericht zu Altenburg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Bei Behörde entstandenes Repertorium von 1879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I.F.c. Angelegenheiten des Appellationsgerichts ; Sächliche Bedürfnisse ; Archiv ; Bibliothek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Appellationsgericht zu Altenburg, I.F.c., Nr. 1937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Die Verleihung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 aus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Bibliothek des herzogl</w:t>
      </w:r>
      <w:r>
        <w:rPr>
          <w:rFonts w:ascii="CoArier" w:hAnsi="CoArier"/>
          <w:vanish/>
          <w:sz w:val="24"/>
          <w:szCs w:val="24"/>
        </w:rPr>
        <w:t>&lt;ichen&gt;</w:t>
      </w:r>
      <w:r>
        <w:rPr>
          <w:rFonts w:ascii="CoArier" w:hAnsi="CoArier"/>
          <w:sz w:val="24"/>
          <w:szCs w:val="24"/>
        </w:rPr>
        <w:t xml:space="preserve"> Appellationsgerichts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  <w:r>
        <w:rPr>
          <w:rFonts w:ascii="CoArier" w:hAnsi="CoArier"/>
          <w:sz w:val="24"/>
          <w:szCs w:val="24"/>
        </w:rPr>
        <w:t xml:space="preserve"> an Auswärtige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Landestheater zu Altenburg, Nr.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Repertorium von 1955/56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B) Landestheater Altenburg ; XIV. Sonderverträge mit Verlagen und Autoren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723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49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Max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Brockhaus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Musik-Verlag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1906 ; 1929 ; 1944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726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49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Verlag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Breitkopf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 u.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Härtel</w:t>
      </w:r>
      <w:r>
        <w:rPr>
          <w:rFonts w:ascii="CoArier" w:hAnsi="CoArier"/>
          <w:vanish/>
          <w:sz w:val="24"/>
          <w:szCs w:val="24"/>
        </w:rPr>
        <w:t>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1927 - 1947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734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49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Bühnenvertrieb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Dietzmann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-Verlag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1934 - 1947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742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49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M.P.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Belaieff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, Musikverlag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1940 - 1947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744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49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Der Junge Bühnenvertrieb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Ralf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Steyer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1942 - 1943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745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49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Max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Beck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1945 - 1946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746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49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Bruckner-Verlag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1945 - 1946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747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49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Barbarossa-Verlag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Chemnitz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1945 - 1947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50a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Xenien 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1926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16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50a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Musikverlag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Robert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Forberg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1927 - 1942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29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C.F.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Kahnt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31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Bühnenvertrieb, Verlag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Kurt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Scholtze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 nachf.,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1933 - 1941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40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Musik Verlag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N.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Simrock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1935 - 1936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47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Eugen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Diederichs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Jena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1938 - 1939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55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50c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G.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Ricordi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u. Co. Bühnenverlag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1941 - 1942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62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50c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Otto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Gaumer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, Musik</w:t>
      </w:r>
      <w:r>
        <w:rPr>
          <w:rFonts w:ascii="CoArier" w:hAnsi="CoArier"/>
          <w:vanish/>
          <w:sz w:val="24"/>
          <w:szCs w:val="24"/>
        </w:rPr>
        <w:t>&lt;verlag&gt;</w:t>
      </w:r>
      <w:r>
        <w:rPr>
          <w:rFonts w:ascii="CoArier" w:hAnsi="CoArier"/>
          <w:sz w:val="24"/>
          <w:szCs w:val="24"/>
        </w:rPr>
        <w:t>- und Bühnenverlag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Mittweida / Sa</w:t>
      </w:r>
      <w:r>
        <w:rPr>
          <w:rFonts w:ascii="CoArier" w:hAnsi="CoArier"/>
          <w:vanish/>
          <w:sz w:val="24"/>
          <w:szCs w:val="24"/>
        </w:rPr>
        <w:t>&lt;chsen&gt;</w:t>
      </w:r>
      <w:r>
        <w:rPr>
          <w:rFonts w:ascii="CoArier" w:hAnsi="CoArier"/>
          <w:sz w:val="24"/>
          <w:szCs w:val="24"/>
        </w:rPr>
        <w:t>.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65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50c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Gloria Verlag-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Otto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Pichelmann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1945 - 1946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75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50c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Euryanthe Musik</w:t>
      </w:r>
      <w:r>
        <w:rPr>
          <w:rFonts w:ascii="CoArier" w:hAnsi="CoArier"/>
          <w:vanish/>
          <w:sz w:val="24"/>
          <w:szCs w:val="24"/>
        </w:rPr>
        <w:t>&lt;verlag&gt;</w:t>
      </w:r>
      <w:r>
        <w:rPr>
          <w:rFonts w:ascii="CoArier" w:hAnsi="CoArier"/>
          <w:sz w:val="24"/>
          <w:szCs w:val="24"/>
        </w:rPr>
        <w:t xml:space="preserve"> und Theater 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89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50d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W.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Zimmermann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 C1</w:t>
      </w:r>
      <w:r>
        <w:rPr>
          <w:rFonts w:ascii="CoArier" w:hAnsi="CoArier"/>
          <w:vanish/>
          <w:sz w:val="24"/>
          <w:szCs w:val="24"/>
        </w:rPr>
        <w:t>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1942 - 1947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91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50d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Otto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Jume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, Musikverlag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1946 - 1952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94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50d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Verlag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Hofmeister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 C1</w:t>
      </w:r>
      <w:r>
        <w:rPr>
          <w:rFonts w:ascii="CoArier" w:hAnsi="CoArier"/>
          <w:vanish/>
          <w:sz w:val="24"/>
          <w:szCs w:val="24"/>
        </w:rPr>
        <w:t>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105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50d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Thalia 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 C1</w:t>
      </w:r>
      <w:r>
        <w:rPr>
          <w:rFonts w:ascii="CoArier" w:hAnsi="CoArier"/>
          <w:vanish/>
          <w:sz w:val="24"/>
          <w:szCs w:val="24"/>
        </w:rPr>
        <w:t>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1952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XIV 106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50d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Bühnenverlag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C.F.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Peters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1952 - 1955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XVI. Bibliothek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772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a) Oper,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(Schriftwechsel)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1926 - 1944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773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  <w:tab/>
        <w:t>Bl. 52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b) Schauspiel, Schriftwechsel betr.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1926 - 1944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Landesbibliothek Altenburg, Nr.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Findbuch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 betr. die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Herzogl</w:t>
      </w:r>
      <w:r>
        <w:rPr>
          <w:rFonts w:ascii="CoArier" w:hAnsi="CoArier"/>
          <w:vanish/>
          <w:sz w:val="24"/>
          <w:szCs w:val="24"/>
        </w:rPr>
        <w:t>&lt;iche&gt;</w:t>
      </w:r>
      <w:r>
        <w:rPr>
          <w:rFonts w:ascii="CoArier" w:hAnsi="CoArier"/>
          <w:sz w:val="24"/>
          <w:szCs w:val="24"/>
        </w:rPr>
        <w:t>. Landesbibliothek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  <w:r>
        <w:rPr>
          <w:rFonts w:ascii="CoArier" w:hAnsi="CoArier"/>
          <w:sz w:val="24"/>
          <w:szCs w:val="24"/>
        </w:rPr>
        <w:t xml:space="preserve"> (Matthiä und Foss), Band 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1819 - 1848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 betr. die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Herzogl</w:t>
      </w:r>
      <w:r>
        <w:rPr>
          <w:rFonts w:ascii="CoArier" w:hAnsi="CoArier"/>
          <w:vanish/>
          <w:sz w:val="24"/>
          <w:szCs w:val="24"/>
        </w:rPr>
        <w:t>&lt;iche&gt;</w:t>
      </w:r>
      <w:r>
        <w:rPr>
          <w:rFonts w:ascii="CoArier" w:hAnsi="CoArier"/>
          <w:sz w:val="24"/>
          <w:szCs w:val="24"/>
        </w:rPr>
        <w:t>. Landesbibliothek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  <w:r>
        <w:rPr>
          <w:rFonts w:ascii="CoArier" w:hAnsi="CoArier"/>
          <w:sz w:val="24"/>
          <w:szCs w:val="24"/>
        </w:rPr>
        <w:t xml:space="preserve"> (Foss, Köhler, Sehrwald, Kluge), Band 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1849 - 1913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 betr. die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Landesbibliothek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  <w:r>
        <w:rPr>
          <w:rFonts w:ascii="CoArier" w:hAnsi="CoArier"/>
          <w:sz w:val="24"/>
          <w:szCs w:val="24"/>
        </w:rPr>
        <w:t xml:space="preserve"> (Fortsetz. v. Bd. 3), (Kraft), Band 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1923 - 1928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 betr. die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Thüringisch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 Landesbilbliothek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Prof. 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Krüger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, Band 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1928 - 1936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>Akten betr. Verschiedenes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Bücheranschaffung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1793 - 1831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; Verfügungen 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Pflichtexemplar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1809 - 1855</w:t>
      </w:r>
      <w:r>
        <w:rPr>
          <w:rFonts w:ascii="CoArier" w:hAnsi="CoArier"/>
          <w:vanish/>
          <w:sz w:val="24"/>
          <w:szCs w:val="24"/>
        </w:rPr>
        <w:t>]z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1793 - 1909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>Akten betr. Verschiedenes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Zuweisung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;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gedruckt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en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Katalog</w:t>
      </w:r>
      <w:r>
        <w:rPr>
          <w:rFonts w:ascii="CoArier" w:hAnsi="CoArier"/>
          <w:vanish/>
          <w:sz w:val="24"/>
          <w:szCs w:val="24"/>
        </w:rPr>
        <w:t>}]s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1856 - 1914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10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Akten betr. Schriftwechsel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Bücherausleihung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Band 10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1873 - 1912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14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Büchergeschenk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 und Vermächtnisse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1941 - 1950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Karolinum zu Altenburg bzw. Staatl. Oberschule für Mädchen, Nr.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  <w:tab/>
        <w:t>1809 - 1950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Aktenverzeichnis von 1958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46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Zugangskatalog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Lehrerbücherei des Karolinums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2{&lt;o[Altenburg]o&gt;}]k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1920 - 1948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Friedrichs-Gymnasium zu Altenburg, Nr. ...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  <w:tab/>
        <w:t>1521 - 1947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Aktenverzeichnis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450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Schulbibliotheks-Rechnung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1810 - 1880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451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Jahresrechnung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en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Justifikationen, Vol.III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1835 - 1873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454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Bezugsbuch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angeschaffte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1835 - 1883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457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+ Anschaffungen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1881 - 1885</w:t>
      </w:r>
      <w:r>
        <w:br w:type="page"/>
      </w:r>
    </w:p>
    <w:p>
      <w:pPr>
        <w:pStyle w:val="Normal"/>
        <w:tabs>
          <w:tab w:val="clear" w:pos="709"/>
          <w:tab w:val="right" w:pos="9639" w:leader="none"/>
        </w:tabs>
        <w:spacing w:lineRule="exact" w:line="240"/>
        <w:ind w:hanging="0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Arier">
    <w:charset w:val="01"/>
    <w:family w:val="roman"/>
    <w:pitch w:val="variable"/>
  </w:font>
  <w:font w:name="elAte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Application>LibreOffice/6.4.6.2$Linux_X86_64 LibreOffice_project/40$Build-2</Application>
  <Pages>307</Pages>
  <Words>8911</Words>
  <Characters>47637</Characters>
  <CharactersWithSpaces>55310</CharactersWithSpaces>
  <Paragraphs>1287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2021-02-26T09:00:00Z</dcterms:created>
  <dc:creator>Fischer</dc:creator>
  <dc:description>02.07.92 erhalten, 20.07.92 in Leipzig bearbeitet</dc:description>
  <cp:keywords>DFG-Quellrepertorium Altenburg Rep. Pierer Rep. Geheimes Ministerium</cp:keywords>
  <dc:language>de-DE</dc:language>
  <cp:lastModifiedBy/>
  <dcterms:modified xsi:type="dcterms:W3CDTF">2021-03-05T19:03:19Z</dcterms:modified>
  <cp:revision>4</cp:revision>
  <dc:subject/>
  <dc:title>StA Altenburg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